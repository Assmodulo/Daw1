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E8C11C" w14:textId="12B54DCB" w:rsidR="00F50A8E" w:rsidRPr="00EE1E85" w:rsidRDefault="00EE1E85" w:rsidP="00F50A8E">
      <w:pPr>
        <w:pStyle w:val="Ttulo2"/>
        <w:rPr>
          <w:sz w:val="32"/>
          <w:szCs w:val="32"/>
        </w:rPr>
      </w:pPr>
      <w:r w:rsidRPr="00EE1E85">
        <w:rPr>
          <w:sz w:val="32"/>
          <w:szCs w:val="32"/>
        </w:rPr>
        <w:t>UD</w:t>
      </w:r>
      <w:r w:rsidR="00B76208" w:rsidRPr="00EE1E85">
        <w:rPr>
          <w:sz w:val="32"/>
          <w:szCs w:val="32"/>
        </w:rPr>
        <w:t>2</w:t>
      </w:r>
      <w:r w:rsidR="008E7213" w:rsidRPr="00EE1E85">
        <w:rPr>
          <w:sz w:val="32"/>
          <w:szCs w:val="32"/>
        </w:rPr>
        <w:t xml:space="preserve"> </w:t>
      </w:r>
      <w:r w:rsidR="005B1DA1" w:rsidRPr="00EE1E85">
        <w:rPr>
          <w:sz w:val="32"/>
          <w:szCs w:val="32"/>
        </w:rPr>
        <w:t>–</w:t>
      </w:r>
      <w:r w:rsidR="00F50A8E" w:rsidRPr="00EE1E85">
        <w:rPr>
          <w:sz w:val="32"/>
          <w:szCs w:val="32"/>
        </w:rPr>
        <w:t xml:space="preserve"> </w:t>
      </w:r>
      <w:r w:rsidRPr="00EE1E85">
        <w:rPr>
          <w:sz w:val="32"/>
          <w:szCs w:val="32"/>
        </w:rPr>
        <w:t>Examen</w:t>
      </w:r>
      <w:r w:rsidR="00527401" w:rsidRPr="00EE1E85">
        <w:rPr>
          <w:sz w:val="32"/>
          <w:szCs w:val="32"/>
        </w:rPr>
        <w:t xml:space="preserve"> (</w:t>
      </w:r>
      <w:r w:rsidRPr="00EE1E85">
        <w:rPr>
          <w:sz w:val="32"/>
          <w:szCs w:val="32"/>
        </w:rPr>
        <w:t>M</w:t>
      </w:r>
      <w:r w:rsidR="00527401" w:rsidRPr="00EE1E85">
        <w:rPr>
          <w:sz w:val="32"/>
          <w:szCs w:val="32"/>
        </w:rPr>
        <w:t>odel</w:t>
      </w:r>
      <w:r w:rsidRPr="00EE1E85">
        <w:rPr>
          <w:sz w:val="32"/>
          <w:szCs w:val="32"/>
        </w:rPr>
        <w:t>o A</w:t>
      </w:r>
      <w:r w:rsidR="00527401" w:rsidRPr="00EE1E85">
        <w:rPr>
          <w:sz w:val="32"/>
          <w:szCs w:val="32"/>
        </w:rPr>
        <w:t>)</w:t>
      </w:r>
    </w:p>
    <w:p w14:paraId="3A4524E4" w14:textId="595C339B" w:rsidR="00F50A8E" w:rsidRDefault="00EE1E85" w:rsidP="00F50A8E">
      <w:pPr>
        <w:rPr>
          <w:b/>
          <w:bCs/>
        </w:rPr>
      </w:pPr>
      <w:r w:rsidRPr="00EE1E85">
        <w:rPr>
          <w:b/>
          <w:bCs/>
        </w:rPr>
        <w:t>LEE LAS INSTRUCCIONES ATENTAMENTE. DEBERÁS ENTREGAR ESTE MISMO DOCUMENTO EN FORMATO PDF (CUALQUIER OTRO FORMATO DISTINTO DE PDF NO SERÁ CORREGIDO). SE ESPERA QUE PUEDAS RESOLVER ESTAS ACTIVIDADES EMPLEANDO EXCLUSIVAMENTE TUS CONOCIMIENTOS Y LOS MATERIALES QUE HAYAS DESCARGADO PREVIAMENTE. EN CASO DE CUALQUIER EVIDENCIA DE COPIA, EL EXAMEN SE EVALUARÁ COMO SUSPENSO (0).</w:t>
      </w:r>
    </w:p>
    <w:p w14:paraId="56E3A770" w14:textId="77777777" w:rsidR="00566276" w:rsidRDefault="00566276" w:rsidP="00F50A8E">
      <w:pPr>
        <w:rPr>
          <w:b/>
          <w:bCs/>
        </w:rPr>
      </w:pPr>
    </w:p>
    <w:p w14:paraId="6865CCA4" w14:textId="3A529132" w:rsidR="00566276" w:rsidRPr="00566276" w:rsidRDefault="00566276" w:rsidP="00EF5321">
      <w:pPr>
        <w:rPr>
          <w:b/>
          <w:bCs/>
        </w:rPr>
      </w:pPr>
      <w:r w:rsidRPr="00823894">
        <w:rPr>
          <w:b/>
          <w:bCs/>
        </w:rPr>
        <w:t xml:space="preserve">PARA </w:t>
      </w:r>
      <w:r>
        <w:rPr>
          <w:b/>
          <w:bCs/>
        </w:rPr>
        <w:t>ESTE EXAMEN</w:t>
      </w:r>
      <w:r w:rsidRPr="00823894">
        <w:rPr>
          <w:b/>
          <w:bCs/>
        </w:rPr>
        <w:t>, REUTILIZAREMOS EL SCRIPT QUE USAMOS PARA LA ACTIVIDAD 3.</w:t>
      </w:r>
      <w:r>
        <w:rPr>
          <w:b/>
          <w:bCs/>
        </w:rPr>
        <w:t>5</w:t>
      </w:r>
      <w:r w:rsidRPr="00823894">
        <w:rPr>
          <w:b/>
          <w:bCs/>
        </w:rPr>
        <w:t xml:space="preserve"> QUE PUEDES ENCONTRAR EN MOODLE. POR LO TANTO, NO OLVIDE</w:t>
      </w:r>
      <w:r>
        <w:rPr>
          <w:b/>
          <w:bCs/>
        </w:rPr>
        <w:t>S</w:t>
      </w:r>
      <w:r w:rsidRPr="00823894">
        <w:rPr>
          <w:b/>
          <w:bCs/>
        </w:rPr>
        <w:t xml:space="preserve"> CORREGIR EL ERROR (SUGERENCIA: ORDEN INCORRECTO PARA LOS INSERTS).</w:t>
      </w:r>
    </w:p>
    <w:p w14:paraId="39A80352" w14:textId="77777777" w:rsidR="00566276" w:rsidRPr="00566276" w:rsidRDefault="00566276" w:rsidP="00566276"/>
    <w:p w14:paraId="38A8BA89" w14:textId="4026E85E" w:rsidR="00566276" w:rsidRDefault="00566276" w:rsidP="00566276">
      <w:r w:rsidRPr="00527401">
        <w:rPr>
          <w:b/>
          <w:bCs/>
        </w:rPr>
        <w:t xml:space="preserve">Pregunta 1. </w:t>
      </w:r>
      <w:r>
        <w:t>Teniendo en cuenta la base de datos dada, necesitamos agregar una nueva tabla llamada "homenaje". Dicha tabla debe estar conectada a los empleados, ya que un empleado puede recibir varios homenajes, sin embargo, se organiza un homenaje para un solo empleado. Cada registro de cada homenaje debe contener un lugar, una fecha y un regalo para el empleado homenajeado (puede ser una pluma, un reloj o un ordenador portátil). (2 puntos)</w:t>
      </w:r>
    </w:p>
    <w:p w14:paraId="42D97C3E" w14:textId="77777777" w:rsidR="00566276" w:rsidRPr="00566276" w:rsidRDefault="00566276" w:rsidP="00566276"/>
    <w:p w14:paraId="3C08E346" w14:textId="25D4F5A8" w:rsidR="00566276" w:rsidRPr="00003CFC" w:rsidRDefault="00566276" w:rsidP="00566276">
      <w:r w:rsidRPr="00003CFC">
        <w:t>Se pide:</w:t>
      </w:r>
    </w:p>
    <w:p w14:paraId="14C19171" w14:textId="77777777" w:rsidR="00566276" w:rsidRPr="00003CFC" w:rsidRDefault="00566276" w:rsidP="00566276"/>
    <w:p w14:paraId="09718F12" w14:textId="77777777" w:rsidR="00003CFC" w:rsidRDefault="00003CFC" w:rsidP="00003CFC">
      <w:pPr>
        <w:pStyle w:val="Prrafodelista"/>
        <w:numPr>
          <w:ilvl w:val="0"/>
          <w:numId w:val="22"/>
        </w:numPr>
      </w:pPr>
      <w:r>
        <w:t>Código SQL para la creación de esta nueva tabla y diagrama de ingeniería inversa que muestra la base de datos actualizada. (0,5 puntos)</w:t>
      </w:r>
    </w:p>
    <w:p w14:paraId="280967F4" w14:textId="77777777" w:rsidR="00003CFC" w:rsidRDefault="00003CFC" w:rsidP="00003CFC">
      <w:pPr>
        <w:pStyle w:val="Prrafodelista"/>
        <w:numPr>
          <w:ilvl w:val="0"/>
          <w:numId w:val="22"/>
        </w:numPr>
      </w:pPr>
      <w:r>
        <w:t xml:space="preserve">Crea un registro en esta tabla para cada uno de los 5 primeros empleados en función de su </w:t>
      </w:r>
      <w:proofErr w:type="spellStart"/>
      <w:r>
        <w:t>emp_no</w:t>
      </w:r>
      <w:proofErr w:type="spellEnd"/>
      <w:r>
        <w:t>. Todos los homenajes ocurrieron el 10/02/2024 y hubo al menos 3 ubicaciones diferentes. Asigna los regalos al azar. (1 punto)</w:t>
      </w:r>
    </w:p>
    <w:p w14:paraId="7FF6EF70" w14:textId="5AFDFAF7" w:rsidR="00003CFC" w:rsidRPr="00003CFC" w:rsidRDefault="00003CFC" w:rsidP="00003CFC">
      <w:pPr>
        <w:pStyle w:val="Prrafodelista"/>
        <w:numPr>
          <w:ilvl w:val="0"/>
          <w:numId w:val="22"/>
        </w:numPr>
      </w:pPr>
      <w:r>
        <w:t>Elimina el tributo para el primer empleado. Cambia todas las ubicaciones a Santander. (0,5 puntos)</w:t>
      </w:r>
    </w:p>
    <w:p w14:paraId="7A2F8EC3" w14:textId="77777777" w:rsidR="00566276" w:rsidRPr="00003CFC" w:rsidRDefault="00566276" w:rsidP="00566276">
      <w:pPr>
        <w:rPr>
          <w:b/>
          <w:bCs/>
        </w:rPr>
      </w:pPr>
    </w:p>
    <w:p w14:paraId="30E2779C" w14:textId="40DF8B78" w:rsidR="00003CFC" w:rsidRDefault="00003CFC" w:rsidP="001F4B7B">
      <w:r w:rsidRPr="00527401">
        <w:rPr>
          <w:b/>
          <w:bCs/>
        </w:rPr>
        <w:t xml:space="preserve">Pregunta 2. </w:t>
      </w:r>
      <w:r>
        <w:t>Desarrolla las siguientes consultas. Para cada una, proporciona tu implementación SQL y una captura de pantalla que muestre los resultados. (5,5 puntos)</w:t>
      </w:r>
    </w:p>
    <w:p w14:paraId="058067CC" w14:textId="77777777" w:rsidR="00003CFC" w:rsidRDefault="00003CFC" w:rsidP="001F4B7B"/>
    <w:p w14:paraId="5BA4EB4B" w14:textId="1F800A2B" w:rsidR="00003CFC" w:rsidRPr="00003CFC" w:rsidRDefault="00003CFC" w:rsidP="001F4B7B">
      <w:r>
        <w:t>Se pide:</w:t>
      </w:r>
    </w:p>
    <w:p w14:paraId="3B8EC4BD" w14:textId="77777777" w:rsidR="00566276" w:rsidRPr="00003CFC" w:rsidRDefault="00566276" w:rsidP="00566276"/>
    <w:p w14:paraId="74B6BE2E" w14:textId="77777777" w:rsidR="00003CFC" w:rsidRDefault="00003CFC" w:rsidP="00003CFC">
      <w:pPr>
        <w:pStyle w:val="Prrafodelista"/>
        <w:numPr>
          <w:ilvl w:val="0"/>
          <w:numId w:val="23"/>
        </w:numPr>
      </w:pPr>
      <w:r>
        <w:t>Muestra nombres, apellidos, fechas de contratación y regalos de todos los empleados que hayan recibido un homenaje. (0,5 puntos)</w:t>
      </w:r>
    </w:p>
    <w:p w14:paraId="364568E5" w14:textId="77777777" w:rsidR="00003CFC" w:rsidRDefault="00003CFC" w:rsidP="00003CFC">
      <w:pPr>
        <w:pStyle w:val="Prrafodelista"/>
        <w:numPr>
          <w:ilvl w:val="0"/>
          <w:numId w:val="23"/>
        </w:numPr>
      </w:pPr>
      <w:r w:rsidRPr="0034114E">
        <w:t>Identifi</w:t>
      </w:r>
      <w:r>
        <w:t>ca</w:t>
      </w:r>
      <w:r w:rsidRPr="0034114E">
        <w:t xml:space="preserve"> al gerente de cada departamento junto con su salario actual. (1 punto)</w:t>
      </w:r>
    </w:p>
    <w:p w14:paraId="0502A94B" w14:textId="77777777" w:rsidR="00003CFC" w:rsidRDefault="00003CFC" w:rsidP="00003CFC">
      <w:pPr>
        <w:pStyle w:val="Prrafodelista"/>
        <w:numPr>
          <w:ilvl w:val="0"/>
          <w:numId w:val="23"/>
        </w:numPr>
      </w:pPr>
      <w:r w:rsidRPr="0034114E">
        <w:lastRenderedPageBreak/>
        <w:t>M</w:t>
      </w:r>
      <w:r>
        <w:t>uestra</w:t>
      </w:r>
      <w:r w:rsidRPr="0034114E">
        <w:t xml:space="preserve"> el salario y la evolución del departamento, así como el nombre y apellidos del primer empleado contratado. (1 punto)</w:t>
      </w:r>
    </w:p>
    <w:p w14:paraId="00A33B64" w14:textId="77777777" w:rsidR="00003CFC" w:rsidRDefault="00003CFC" w:rsidP="00003CFC">
      <w:pPr>
        <w:pStyle w:val="Prrafodelista"/>
        <w:numPr>
          <w:ilvl w:val="0"/>
          <w:numId w:val="23"/>
        </w:numPr>
      </w:pPr>
      <w:r w:rsidRPr="0034114E">
        <w:t>Enumer</w:t>
      </w:r>
      <w:r>
        <w:t>a</w:t>
      </w:r>
      <w:r w:rsidRPr="0034114E">
        <w:t xml:space="preserve"> los nombres de todos los empleados y los nombres de sus gerentes directos (si </w:t>
      </w:r>
      <w:r>
        <w:t>es que tienen uno</w:t>
      </w:r>
      <w:r w:rsidRPr="0034114E">
        <w:t xml:space="preserve">). </w:t>
      </w:r>
      <w:r>
        <w:t>Sólo considera a gerentes actuales</w:t>
      </w:r>
      <w:r w:rsidRPr="0034114E">
        <w:t>. (1 punto)</w:t>
      </w:r>
    </w:p>
    <w:p w14:paraId="6FCE6273" w14:textId="77777777" w:rsidR="00003CFC" w:rsidRDefault="00003CFC" w:rsidP="00003CFC">
      <w:pPr>
        <w:pStyle w:val="Prrafodelista"/>
        <w:numPr>
          <w:ilvl w:val="0"/>
          <w:numId w:val="23"/>
        </w:numPr>
      </w:pPr>
      <w:r w:rsidRPr="0034114E">
        <w:t>Enumer</w:t>
      </w:r>
      <w:r>
        <w:t>a</w:t>
      </w:r>
      <w:r w:rsidRPr="0034114E">
        <w:t xml:space="preserve"> todos los nombres de los empleados que nunca han cambiado de departamento. (1 punto)</w:t>
      </w:r>
    </w:p>
    <w:p w14:paraId="6572F1E7" w14:textId="015F8997" w:rsidR="00003CFC" w:rsidRPr="00003CFC" w:rsidRDefault="00003CFC" w:rsidP="00003CFC">
      <w:pPr>
        <w:pStyle w:val="Prrafodelista"/>
        <w:numPr>
          <w:ilvl w:val="0"/>
          <w:numId w:val="23"/>
        </w:numPr>
      </w:pPr>
      <w:r>
        <w:t>Calcula el salario promedio de todos los empleados cuyo título actual contiene la palabra "Senior". (1 punto)</w:t>
      </w:r>
    </w:p>
    <w:p w14:paraId="21278F28" w14:textId="77777777" w:rsidR="00566276" w:rsidRPr="00003CFC" w:rsidRDefault="00566276" w:rsidP="00566276">
      <w:pPr>
        <w:pStyle w:val="Prrafodelista"/>
      </w:pPr>
    </w:p>
    <w:p w14:paraId="662FF442" w14:textId="4869AB08" w:rsidR="00566276" w:rsidRPr="00003CFC" w:rsidRDefault="00003CFC" w:rsidP="00566276">
      <w:r>
        <w:rPr>
          <w:b/>
          <w:bCs/>
        </w:rPr>
        <w:t xml:space="preserve">Pregunta 3. </w:t>
      </w:r>
      <w:r>
        <w:t>Implementa los siguientes cambios en la base de datos:</w:t>
      </w:r>
      <w:r w:rsidR="00312E08">
        <w:t xml:space="preserve"> (2,5 puntos)</w:t>
      </w:r>
    </w:p>
    <w:p w14:paraId="58BA6543" w14:textId="77777777" w:rsidR="00566276" w:rsidRPr="00003CFC" w:rsidRDefault="00566276" w:rsidP="00566276">
      <w:pPr>
        <w:rPr>
          <w:b/>
          <w:bCs/>
        </w:rPr>
      </w:pPr>
    </w:p>
    <w:p w14:paraId="5B9DCF6E" w14:textId="77777777" w:rsidR="00003CFC" w:rsidRDefault="00003CFC" w:rsidP="00003CFC">
      <w:pPr>
        <w:pStyle w:val="Prrafodelista"/>
        <w:numPr>
          <w:ilvl w:val="0"/>
          <w:numId w:val="24"/>
        </w:numPr>
      </w:pPr>
      <w:r>
        <w:t>Añade</w:t>
      </w:r>
      <w:r w:rsidRPr="00BA54D9">
        <w:t xml:space="preserve"> una nueva columna a la tabla </w:t>
      </w:r>
      <w:r>
        <w:t>homenaje la cual se va a llamar</w:t>
      </w:r>
      <w:r w:rsidRPr="00BA54D9">
        <w:t xml:space="preserve"> "presentador". El presentador es otro empleado que entrega el regalo al empleado </w:t>
      </w:r>
      <w:r>
        <w:t xml:space="preserve">homenajeado. </w:t>
      </w:r>
      <w:r w:rsidRPr="00BA54D9">
        <w:t xml:space="preserve">Por lo tanto, esta nueva columna debe tener el mismo tipo de datos que </w:t>
      </w:r>
      <w:proofErr w:type="spellStart"/>
      <w:r w:rsidRPr="00BA54D9">
        <w:t>emp_no</w:t>
      </w:r>
      <w:proofErr w:type="spellEnd"/>
      <w:r w:rsidRPr="00BA54D9">
        <w:t>. (0,5 puntos)</w:t>
      </w:r>
    </w:p>
    <w:p w14:paraId="47D09AAA" w14:textId="77777777" w:rsidR="00003CFC" w:rsidRDefault="00003CFC" w:rsidP="00003CFC">
      <w:pPr>
        <w:pStyle w:val="Prrafodelista"/>
        <w:numPr>
          <w:ilvl w:val="0"/>
          <w:numId w:val="24"/>
        </w:numPr>
      </w:pPr>
      <w:r>
        <w:t>Añade</w:t>
      </w:r>
      <w:r w:rsidRPr="00BA54D9">
        <w:t xml:space="preserve"> la clave </w:t>
      </w:r>
      <w:r>
        <w:t>foránea</w:t>
      </w:r>
      <w:r w:rsidRPr="00BA54D9">
        <w:t xml:space="preserve"> necesaria al presentador, de modo que </w:t>
      </w:r>
      <w:r>
        <w:t>crees</w:t>
      </w:r>
      <w:r w:rsidRPr="00BA54D9">
        <w:t xml:space="preserve"> un nuevo vínculo entre la tabla de tributo y el empleado. </w:t>
      </w:r>
      <w:r>
        <w:t>Muestra el diagrama de ingeniería inversa actualizado.</w:t>
      </w:r>
      <w:r w:rsidRPr="00BA54D9">
        <w:t xml:space="preserve"> (0,5 puntos)</w:t>
      </w:r>
    </w:p>
    <w:p w14:paraId="01BA6A8A" w14:textId="77777777" w:rsidR="00312E08" w:rsidRDefault="00003CFC" w:rsidP="00312E08">
      <w:pPr>
        <w:pStyle w:val="Prrafodelista"/>
        <w:numPr>
          <w:ilvl w:val="0"/>
          <w:numId w:val="24"/>
        </w:numPr>
      </w:pPr>
      <w:r w:rsidRPr="00BA54D9">
        <w:t>Estable</w:t>
      </w:r>
      <w:r>
        <w:t>ce</w:t>
      </w:r>
      <w:r w:rsidRPr="00BA54D9">
        <w:t xml:space="preserve"> todos los presentadores </w:t>
      </w:r>
      <w:r w:rsidR="00312E08">
        <w:t>a</w:t>
      </w:r>
      <w:r w:rsidRPr="00BA54D9">
        <w:t>l empleado de mayor edad que esté trabajando actualmente en la empresa. (1 punto)</w:t>
      </w:r>
    </w:p>
    <w:p w14:paraId="3066C3C8" w14:textId="761FA69F" w:rsidR="00003CFC" w:rsidRPr="00312E08" w:rsidRDefault="00312E08" w:rsidP="00312E08">
      <w:pPr>
        <w:pStyle w:val="Prrafodelista"/>
        <w:numPr>
          <w:ilvl w:val="0"/>
          <w:numId w:val="24"/>
        </w:numPr>
      </w:pPr>
      <w:r>
        <w:t>Muestra</w:t>
      </w:r>
      <w:r w:rsidR="00003CFC" w:rsidRPr="00BA54D9">
        <w:t xml:space="preserve"> el nombre y apellidos de todos los empleados, así como el nombre del regalo y presentador de todos los empleados homenajeados. (0,5 puntos)</w:t>
      </w:r>
    </w:p>
    <w:p w14:paraId="74A15D5B" w14:textId="77777777" w:rsidR="00566276" w:rsidRPr="00312E08" w:rsidRDefault="00566276" w:rsidP="00566276"/>
    <w:p w14:paraId="5771B4F8" w14:textId="6E908359" w:rsidR="00003CFC" w:rsidRPr="00003CFC" w:rsidRDefault="00003CFC" w:rsidP="00E22B71">
      <w:pPr>
        <w:rPr>
          <w:b/>
          <w:bCs/>
        </w:rPr>
      </w:pPr>
      <w:r>
        <w:rPr>
          <w:b/>
          <w:bCs/>
        </w:rPr>
        <w:t>NO OLVIDES AGREGAR CAPTURAS DE PANTALLA DE TU CÓDIGO, ASÍ COMO DE TODOS TUS RESULTADOS.</w:t>
      </w:r>
    </w:p>
    <w:p w14:paraId="4307B707" w14:textId="77777777" w:rsidR="00566276" w:rsidRPr="00003CFC" w:rsidRDefault="00566276" w:rsidP="00F50A8E">
      <w:pPr>
        <w:rPr>
          <w:b/>
          <w:bCs/>
        </w:rPr>
      </w:pPr>
    </w:p>
    <w:p w14:paraId="3A4528E4" w14:textId="77777777" w:rsidR="00EE1E85" w:rsidRPr="00003CFC" w:rsidRDefault="00EE1E85" w:rsidP="00F50A8E"/>
    <w:sectPr w:rsidR="00EE1E85" w:rsidRPr="00003CFC" w:rsidSect="00F50A8E">
      <w:headerReference w:type="default" r:id="rId11"/>
      <w:footerReference w:type="default" r:id="rId12"/>
      <w:pgSz w:w="11906" w:h="16838"/>
      <w:pgMar w:top="2126" w:right="1701" w:bottom="1418" w:left="1701" w:header="709" w:footer="3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A11113" w14:textId="77777777" w:rsidR="00AF6A00" w:rsidRDefault="00AF6A00" w:rsidP="00DB777B">
      <w:r>
        <w:separator/>
      </w:r>
    </w:p>
  </w:endnote>
  <w:endnote w:type="continuationSeparator" w:id="0">
    <w:p w14:paraId="522335F4" w14:textId="77777777" w:rsidR="00AF6A00" w:rsidRDefault="00AF6A00" w:rsidP="00DB777B">
      <w:r>
        <w:continuationSeparator/>
      </w:r>
    </w:p>
  </w:endnote>
  <w:endnote w:type="continuationNotice" w:id="1">
    <w:p w14:paraId="5C8B11B4" w14:textId="77777777" w:rsidR="00AF6A00" w:rsidRDefault="00AF6A00" w:rsidP="00DB77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Demi">
    <w:charset w:val="00"/>
    <w:family w:val="swiss"/>
    <w:pitch w:val="variable"/>
    <w:sig w:usb0="800000EF" w:usb1="5000204A" w:usb2="00000000" w:usb3="00000000" w:csb0="00000093"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12331"/>
      <w:docPartObj>
        <w:docPartGallery w:val="Page Numbers (Bottom of Page)"/>
        <w:docPartUnique/>
      </w:docPartObj>
    </w:sdtPr>
    <w:sdtContent>
      <w:p w14:paraId="74AF05F8" w14:textId="77777777" w:rsidR="00682D9E" w:rsidRDefault="008B39C2" w:rsidP="00BC7355">
        <w:pPr>
          <w:pStyle w:val="Piedepgina"/>
          <w:tabs>
            <w:tab w:val="clear" w:pos="8504"/>
          </w:tabs>
          <w:ind w:right="-1"/>
          <w:jc w:val="center"/>
        </w:pPr>
        <w:r>
          <w:rPr>
            <w:rFonts w:ascii="Calibri" w:eastAsiaTheme="majorEastAsia" w:hAnsi="Calibri" w:cstheme="majorBidi"/>
            <w:noProof/>
            <w:color w:val="2F5496" w:themeColor="accent1" w:themeShade="BF"/>
            <w:sz w:val="32"/>
          </w:rPr>
          <mc:AlternateContent>
            <mc:Choice Requires="wps">
              <w:drawing>
                <wp:anchor distT="0" distB="0" distL="114300" distR="114300" simplePos="0" relativeHeight="251667463" behindDoc="0" locked="0" layoutInCell="1" allowOverlap="1" wp14:anchorId="11A83164" wp14:editId="7C7B8C9C">
                  <wp:simplePos x="0" y="0"/>
                  <wp:positionH relativeFrom="page">
                    <wp:align>right</wp:align>
                  </wp:positionH>
                  <wp:positionV relativeFrom="page">
                    <wp:align>bottom</wp:align>
                  </wp:positionV>
                  <wp:extent cx="540000" cy="540000"/>
                  <wp:effectExtent l="0" t="0" r="0" b="0"/>
                  <wp:wrapNone/>
                  <wp:docPr id="33" name="Triángulo rectángulo 19"/>
                  <wp:cNvGraphicFramePr/>
                  <a:graphic xmlns:a="http://schemas.openxmlformats.org/drawingml/2006/main">
                    <a:graphicData uri="http://schemas.microsoft.com/office/word/2010/wordprocessingShape">
                      <wps:wsp>
                        <wps:cNvSpPr/>
                        <wps:spPr>
                          <a:xfrm flipH="1">
                            <a:off x="0" y="0"/>
                            <a:ext cx="540000" cy="540000"/>
                          </a:xfrm>
                          <a:prstGeom prst="rtTriangl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C50B6" id="_x0000_t6" coordsize="21600,21600" o:spt="6" path="m,l,21600r21600,xe">
                  <v:stroke joinstyle="miter"/>
                  <v:path gradientshapeok="t" o:connecttype="custom" o:connectlocs="0,0;0,10800;0,21600;10800,21600;21600,21600;10800,10800" textboxrect="1800,12600,12600,19800"/>
                </v:shapetype>
                <v:shape id="Triángulo rectángulo 19" o:spid="_x0000_s1026" type="#_x0000_t6" style="position:absolute;margin-left:-8.7pt;margin-top:0;width:42.5pt;height:42.5pt;flip:x;z-index:251667463;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" fillcolor="#467fbc" stroked="f" strokeweight="1pt">
                  <w10:wrap anchorx="page" anchory="page"/>
                </v:shape>
              </w:pict>
            </mc:Fallback>
          </mc:AlternateContent>
        </w:r>
        <w:r w:rsidR="00682D9E" w:rsidRPr="000843FF">
          <w:rPr>
            <w:rStyle w:val="Ttulo1Car"/>
          </w:rPr>
          <w:fldChar w:fldCharType="begin"/>
        </w:r>
        <w:r w:rsidR="00682D9E" w:rsidRPr="000843FF">
          <w:rPr>
            <w:rStyle w:val="Ttulo1Car"/>
          </w:rPr>
          <w:instrText>PAGE   \* MERGEFORMAT</w:instrText>
        </w:r>
        <w:r w:rsidR="00682D9E" w:rsidRPr="000843FF">
          <w:rPr>
            <w:rStyle w:val="Ttulo1Car"/>
          </w:rPr>
          <w:fldChar w:fldCharType="separate"/>
        </w:r>
        <w:r w:rsidR="00682D9E" w:rsidRPr="000843FF">
          <w:rPr>
            <w:rStyle w:val="Ttulo1Car"/>
          </w:rPr>
          <w:t>2</w:t>
        </w:r>
        <w:r w:rsidR="00682D9E" w:rsidRPr="000843FF">
          <w:rPr>
            <w:rStyle w:val="Ttulo1Car"/>
          </w:rPr>
          <w:fldChar w:fldCharType="end"/>
        </w:r>
      </w:p>
    </w:sdtContent>
  </w:sdt>
  <w:p w14:paraId="7984F2AD" w14:textId="77777777" w:rsidR="0088214C" w:rsidRDefault="0088214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AEF60" w14:textId="77777777" w:rsidR="00AF6A00" w:rsidRDefault="00AF6A00" w:rsidP="00DB777B">
      <w:r>
        <w:separator/>
      </w:r>
    </w:p>
  </w:footnote>
  <w:footnote w:type="continuationSeparator" w:id="0">
    <w:p w14:paraId="3689920F" w14:textId="77777777" w:rsidR="00AF6A00" w:rsidRDefault="00AF6A00" w:rsidP="00DB777B">
      <w:r>
        <w:continuationSeparator/>
      </w:r>
    </w:p>
  </w:footnote>
  <w:footnote w:type="continuationNotice" w:id="1">
    <w:p w14:paraId="7C9950C0" w14:textId="77777777" w:rsidR="00AF6A00" w:rsidRDefault="00AF6A00" w:rsidP="00DB777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FE634B" w14:textId="06A8A8B6" w:rsidR="00C42B38" w:rsidRDefault="00902C80" w:rsidP="00DB777B">
    <w:pPr>
      <w:pStyle w:val="Encabezado"/>
    </w:pPr>
    <w:r>
      <w:rPr>
        <w:noProof/>
      </w:rPr>
      <mc:AlternateContent>
        <mc:Choice Requires="wps">
          <w:drawing>
            <wp:anchor distT="0" distB="0" distL="114300" distR="114300" simplePos="0" relativeHeight="251653127" behindDoc="0" locked="0" layoutInCell="1" allowOverlap="1" wp14:anchorId="6E93B707" wp14:editId="1F6539A7">
              <wp:simplePos x="0" y="0"/>
              <wp:positionH relativeFrom="column">
                <wp:posOffset>-1080135</wp:posOffset>
              </wp:positionH>
              <wp:positionV relativeFrom="paragraph">
                <wp:posOffset>-358775</wp:posOffset>
              </wp:positionV>
              <wp:extent cx="359410" cy="359410"/>
              <wp:effectExtent l="0" t="0" r="2540" b="2540"/>
              <wp:wrapNone/>
              <wp:docPr id="11" name="Triángulo rectángulo 16"/>
              <wp:cNvGraphicFramePr/>
              <a:graphic xmlns:a="http://schemas.openxmlformats.org/drawingml/2006/main">
                <a:graphicData uri="http://schemas.microsoft.com/office/word/2010/wordprocessingShape">
                  <wps:wsp>
                    <wps:cNvSpPr/>
                    <wps:spPr>
                      <a:xfrm>
                        <a:off x="0" y="0"/>
                        <a:ext cx="359410" cy="359410"/>
                      </a:xfrm>
                      <a:prstGeom prst="rtTriangle">
                        <a:avLst/>
                      </a:prstGeom>
                      <a:solidFill>
                        <a:srgbClr val="1F4E79"/>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92394C" id="_x0000_t6" coordsize="21600,21600" o:spt="6" path="m,l,21600r21600,xe">
              <v:stroke joinstyle="miter"/>
              <v:path gradientshapeok="t" o:connecttype="custom" o:connectlocs="0,0;0,10800;0,21600;10800,21600;21600,21600;10800,10800" textboxrect="1800,12600,12600,19800"/>
            </v:shapetype>
            <v:shape id="Triángulo rectángulo 16" o:spid="_x0000_s1026" type="#_x0000_t6" style="position:absolute;margin-left:-85.05pt;margin-top:-28.25pt;width:28.3pt;height:28.3pt;z-index:251653127;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" fillcolor="#1f4e79" stroked="f" strokeweight="1pt"/>
          </w:pict>
        </mc:Fallback>
      </mc:AlternateContent>
    </w:r>
    <w:r w:rsidR="004A6C72">
      <w:rPr>
        <w:noProof/>
      </w:rPr>
      <mc:AlternateContent>
        <mc:Choice Requires="wps">
          <w:drawing>
            <wp:anchor distT="0" distB="0" distL="114300" distR="114300" simplePos="0" relativeHeight="251656199" behindDoc="0" locked="0" layoutInCell="1" allowOverlap="1" wp14:anchorId="4E785CB6" wp14:editId="7A899611">
              <wp:simplePos x="0" y="0"/>
              <wp:positionH relativeFrom="page">
                <wp:posOffset>5118100</wp:posOffset>
              </wp:positionH>
              <wp:positionV relativeFrom="paragraph">
                <wp:posOffset>-507365</wp:posOffset>
              </wp:positionV>
              <wp:extent cx="3018790" cy="777875"/>
              <wp:effectExtent l="0" t="0" r="0" b="3175"/>
              <wp:wrapNone/>
              <wp:docPr id="29" name="Paralelogramo 12"/>
              <wp:cNvGraphicFramePr/>
              <a:graphic xmlns:a="http://schemas.openxmlformats.org/drawingml/2006/main">
                <a:graphicData uri="http://schemas.microsoft.com/office/word/2010/wordprocessingShape">
                  <wps:wsp>
                    <wps:cNvSpPr/>
                    <wps:spPr>
                      <a:xfrm>
                        <a:off x="0" y="0"/>
                        <a:ext cx="3018790" cy="777875"/>
                      </a:xfrm>
                      <a:prstGeom prst="parallelogram">
                        <a:avLst>
                          <a:gd name="adj" fmla="val 99565"/>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C63676"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elogramo 12" o:spid="_x0000_s1026" type="#_x0000_t7" style="position:absolute;margin-left:403pt;margin-top:-39.95pt;width:237.7pt;height:61.25pt;z-index:251656199;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" adj="5542" fillcolor="white [3212]" stroked="f" strokeweight="1pt">
              <w10:wrap anchorx="page"/>
            </v:shape>
          </w:pict>
        </mc:Fallback>
      </mc:AlternateContent>
    </w:r>
    <w:r w:rsidR="001F4844">
      <w:rPr>
        <w:noProof/>
      </w:rPr>
      <w:drawing>
        <wp:anchor distT="0" distB="0" distL="114300" distR="114300" simplePos="0" relativeHeight="251657223" behindDoc="0" locked="0" layoutInCell="1" allowOverlap="1" wp14:anchorId="0B4F1638" wp14:editId="7414288C">
          <wp:simplePos x="0" y="0"/>
          <wp:positionH relativeFrom="column">
            <wp:posOffset>5177790</wp:posOffset>
          </wp:positionH>
          <wp:positionV relativeFrom="paragraph">
            <wp:posOffset>-297815</wp:posOffset>
          </wp:positionV>
          <wp:extent cx="1146810" cy="962025"/>
          <wp:effectExtent l="0" t="0" r="0" b="9525"/>
          <wp:wrapSquare wrapText="bothSides"/>
          <wp:docPr id="40" name="Imagen 13"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46810" cy="962025"/>
                  </a:xfrm>
                  <a:prstGeom prst="rect">
                    <a:avLst/>
                  </a:prstGeom>
                </pic:spPr>
              </pic:pic>
            </a:graphicData>
          </a:graphic>
          <wp14:sizeRelH relativeFrom="page">
            <wp14:pctWidth>0</wp14:pctWidth>
          </wp14:sizeRelH>
          <wp14:sizeRelV relativeFrom="page">
            <wp14:pctHeight>0</wp14:pctHeight>
          </wp14:sizeRelV>
        </wp:anchor>
      </w:drawing>
    </w:r>
    <w:r w:rsidR="005B25F4">
      <w:rPr>
        <w:noProof/>
      </w:rPr>
      <mc:AlternateContent>
        <mc:Choice Requires="wps">
          <w:drawing>
            <wp:anchor distT="0" distB="0" distL="114300" distR="114300" simplePos="0" relativeHeight="251651079" behindDoc="0" locked="0" layoutInCell="1" allowOverlap="1" wp14:anchorId="44648AA1" wp14:editId="6027216C">
              <wp:simplePos x="0" y="0"/>
              <wp:positionH relativeFrom="page">
                <wp:align>left</wp:align>
              </wp:positionH>
              <wp:positionV relativeFrom="paragraph">
                <wp:posOffset>-450215</wp:posOffset>
              </wp:positionV>
              <wp:extent cx="7908878" cy="467995"/>
              <wp:effectExtent l="0" t="0" r="0" b="8255"/>
              <wp:wrapNone/>
              <wp:docPr id="14" name="Flecha: pentágono 14"/>
              <wp:cNvGraphicFramePr/>
              <a:graphic xmlns:a="http://schemas.openxmlformats.org/drawingml/2006/main">
                <a:graphicData uri="http://schemas.microsoft.com/office/word/2010/wordprocessingShape">
                  <wps:wsp>
                    <wps:cNvSpPr/>
                    <wps:spPr>
                      <a:xfrm>
                        <a:off x="0" y="0"/>
                        <a:ext cx="7908878" cy="467995"/>
                      </a:xfrm>
                      <a:prstGeom prst="homePlate">
                        <a:avLst/>
                      </a:prstGeom>
                      <a:solidFill>
                        <a:srgbClr val="467FB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02247815"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lecha: pentágono 14" o:spid="_x0000_s1026" type="#_x0000_t15" style="position:absolute;margin-left:0;margin-top:-35.45pt;width:622.75pt;height:36.85pt;z-index:251651079;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" adj="20961" fillcolor="#467fbc" stroked="f" strokeweight="1pt">
              <w10:wrap anchorx="page"/>
            </v:shape>
          </w:pict>
        </mc:Fallback>
      </mc:AlternateContent>
    </w:r>
    <w:r w:rsidR="005B25F4">
      <w:rPr>
        <w:noProof/>
      </w:rPr>
      <mc:AlternateContent>
        <mc:Choice Requires="wps">
          <w:drawing>
            <wp:anchor distT="0" distB="0" distL="114300" distR="114300" simplePos="0" relativeHeight="251652103" behindDoc="0" locked="0" layoutInCell="1" allowOverlap="1" wp14:anchorId="583A0B64" wp14:editId="74148CA7">
              <wp:simplePos x="0" y="0"/>
              <wp:positionH relativeFrom="column">
                <wp:posOffset>-1233388</wp:posOffset>
              </wp:positionH>
              <wp:positionV relativeFrom="paragraph">
                <wp:posOffset>-767241</wp:posOffset>
              </wp:positionV>
              <wp:extent cx="634266" cy="618409"/>
              <wp:effectExtent l="133350" t="133350" r="52070" b="144145"/>
              <wp:wrapNone/>
              <wp:docPr id="15" name="Rectángulo 15"/>
              <wp:cNvGraphicFramePr/>
              <a:graphic xmlns:a="http://schemas.openxmlformats.org/drawingml/2006/main">
                <a:graphicData uri="http://schemas.microsoft.com/office/word/2010/wordprocessingShape">
                  <wps:wsp>
                    <wps:cNvSpPr/>
                    <wps:spPr>
                      <a:xfrm rot="19050795">
                        <a:off x="0" y="0"/>
                        <a:ext cx="634266" cy="61840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7DCB83" id="Rectángulo 15" o:spid="_x0000_s1026" style="position:absolute;margin-left:-97.1pt;margin-top:-60.4pt;width:49.95pt;height:48.7pt;rotation:-2784412fd;z-index:25165210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" fillcolor="white [3212]" stroked="f" strokeweight="1pt"/>
          </w:pict>
        </mc:Fallback>
      </mc:AlternateContent>
    </w:r>
    <w:r w:rsidR="005B25F4">
      <w:rPr>
        <w:noProof/>
      </w:rPr>
      <mc:AlternateContent>
        <mc:Choice Requires="wps">
          <w:drawing>
            <wp:anchor distT="0" distB="0" distL="114300" distR="114300" simplePos="0" relativeHeight="251654151" behindDoc="0" locked="0" layoutInCell="1" allowOverlap="1" wp14:anchorId="6AA0A47B" wp14:editId="2FD2F6D3">
              <wp:simplePos x="0" y="0"/>
              <wp:positionH relativeFrom="column">
                <wp:posOffset>-493281</wp:posOffset>
              </wp:positionH>
              <wp:positionV relativeFrom="paragraph">
                <wp:posOffset>-354681</wp:posOffset>
              </wp:positionV>
              <wp:extent cx="5063319" cy="308610"/>
              <wp:effectExtent l="0" t="0" r="0" b="0"/>
              <wp:wrapNone/>
              <wp:docPr id="8" name="Cuadro de texto 17"/>
              <wp:cNvGraphicFramePr/>
              <a:graphic xmlns:a="http://schemas.openxmlformats.org/drawingml/2006/main">
                <a:graphicData uri="http://schemas.microsoft.com/office/word/2010/wordprocessingShape">
                  <wps:wsp>
                    <wps:cNvSpPr txBox="1"/>
                    <wps:spPr>
                      <a:xfrm>
                        <a:off x="0" y="0"/>
                        <a:ext cx="5063319" cy="308610"/>
                      </a:xfrm>
                      <a:prstGeom prst="rect">
                        <a:avLst/>
                      </a:prstGeom>
                      <a:noFill/>
                      <a:ln w="6350">
                        <a:noFill/>
                      </a:ln>
                    </wps:spPr>
                    <wps:txb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A0A47B" id="_x0000_t202" coordsize="21600,21600" o:spt="202" path="m,l,21600r21600,l21600,xe">
              <v:stroke joinstyle="miter"/>
              <v:path gradientshapeok="t" o:connecttype="rect"/>
            </v:shapetype>
            <v:shape id="Cuadro de texto 17" o:spid="_x0000_s1026" type="#_x0000_t202" style="position:absolute;left:0;text-align:left;margin-left:-38.85pt;margin-top:-27.95pt;width:398.7pt;height:24.3pt;z-index:25165415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" filled="f" stroked="f" strokeweight=".5pt">
              <v:textbox>
                <w:txbxContent>
                  <w:p w14:paraId="2ACE4139" w14:textId="08D52BB9" w:rsidR="009C61D2" w:rsidRPr="0092206F" w:rsidRDefault="00F50A8E" w:rsidP="00DB777B">
                    <w:pPr>
                      <w:rPr>
                        <w:color w:val="FFFFFF" w:themeColor="background1"/>
                      </w:rPr>
                    </w:pPr>
                    <w:r>
                      <w:rPr>
                        <w:color w:val="FFFFFF" w:themeColor="background1"/>
                      </w:rPr>
                      <w:t>MP_</w:t>
                    </w:r>
                    <w:r w:rsidR="008E7213">
                      <w:rPr>
                        <w:color w:val="FFFFFF" w:themeColor="background1"/>
                      </w:rPr>
                      <w:t>0</w:t>
                    </w:r>
                    <w:r w:rsidR="00EE1E85">
                      <w:rPr>
                        <w:color w:val="FFFFFF" w:themeColor="background1"/>
                      </w:rPr>
                      <w:t>484</w:t>
                    </w:r>
                    <w:r>
                      <w:rPr>
                        <w:color w:val="FFFFFF" w:themeColor="background1"/>
                      </w:rPr>
                      <w:t xml:space="preserve"> </w:t>
                    </w:r>
                    <w:r w:rsidR="008E7213">
                      <w:rPr>
                        <w:color w:val="FFFFFF" w:themeColor="background1"/>
                      </w:rPr>
                      <w:t>–</w:t>
                    </w:r>
                    <w:r>
                      <w:rPr>
                        <w:color w:val="FFFFFF" w:themeColor="background1"/>
                      </w:rPr>
                      <w:t xml:space="preserve"> </w:t>
                    </w:r>
                    <w:r w:rsidR="00EE1E85">
                      <w:rPr>
                        <w:color w:val="FFFFFF" w:themeColor="background1"/>
                      </w:rPr>
                      <w:t>B</w:t>
                    </w:r>
                    <w:r w:rsidR="008E7213">
                      <w:rPr>
                        <w:color w:val="FFFFFF" w:themeColor="background1"/>
                      </w:rPr>
                      <w:t>ASES DE DATOS</w:t>
                    </w:r>
                  </w:p>
                </w:txbxContent>
              </v:textbox>
            </v:shape>
          </w:pict>
        </mc:Fallback>
      </mc:AlternateContent>
    </w:r>
    <w:r w:rsidR="00C42B38">
      <w:tab/>
    </w:r>
    <w:r w:rsidR="00C42B38" w:rsidRPr="00C42B38">
      <w:rPr>
        <w:noProof/>
      </w:rPr>
      <w:drawing>
        <wp:anchor distT="0" distB="0" distL="114300" distR="114300" simplePos="0" relativeHeight="251648002" behindDoc="0" locked="0" layoutInCell="1" allowOverlap="1" wp14:anchorId="4B53C4F5" wp14:editId="67B7CFB5">
          <wp:simplePos x="0" y="0"/>
          <wp:positionH relativeFrom="column">
            <wp:posOffset>9897110</wp:posOffset>
          </wp:positionH>
          <wp:positionV relativeFrom="paragraph">
            <wp:posOffset>301625</wp:posOffset>
          </wp:positionV>
          <wp:extent cx="1998885" cy="1679063"/>
          <wp:effectExtent l="0" t="0" r="1905" b="0"/>
          <wp:wrapNone/>
          <wp:docPr id="41" name="Imagen 18" descr="Logotipo, nombre de la empresa&#10;&#10;Descripción generada automáticamente">
            <a:extLst xmlns:a="http://schemas.openxmlformats.org/drawingml/2006/main">
              <a:ext uri="{FF2B5EF4-FFF2-40B4-BE49-F238E27FC236}">
                <a16:creationId xmlns:a16="http://schemas.microsoft.com/office/drawing/2014/main" id="{E5513079-EA6A-B182-DE5E-87C2496FF3A6}"/>
              </a:ext>
            </a:extLst>
          </wp:docPr>
          <wp:cNvGraphicFramePr/>
          <a:graphic xmlns:a="http://schemas.openxmlformats.org/drawingml/2006/main">
            <a:graphicData uri="http://schemas.openxmlformats.org/drawingml/2006/picture">
              <pic:pic xmlns:pic="http://schemas.openxmlformats.org/drawingml/2006/picture">
                <pic:nvPicPr>
                  <pic:cNvPr id="24" name="Imagen 23" descr="Logotipo, nombre de la empresa&#10;&#10;Descripción generada automáticamente">
                    <a:extLst>
                      <a:ext uri="{FF2B5EF4-FFF2-40B4-BE49-F238E27FC236}">
                        <a16:creationId xmlns:a16="http://schemas.microsoft.com/office/drawing/2014/main" id="{E5513079-EA6A-B182-DE5E-87C2496FF3A6}"/>
                      </a:ext>
                    </a:extLst>
                  </pic:cNvPr>
                  <pic:cNvPicPr/>
                </pic:nvPicPr>
                <pic:blipFill>
                  <a:blip r:embed="rId2">
                    <a:extLst>
                      <a:ext uri="{28A0092B-C50C-407E-A947-70E740481C1C}">
                        <a14:useLocalDpi xmlns:a14="http://schemas.microsoft.com/office/drawing/2010/main" val="0"/>
                      </a:ext>
                    </a:extLst>
                  </a:blip>
                  <a:stretch>
                    <a:fillRect/>
                  </a:stretch>
                </pic:blipFill>
                <pic:spPr>
                  <a:xfrm>
                    <a:off x="0" y="0"/>
                    <a:ext cx="1998885" cy="167906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5825"/>
    <w:multiLevelType w:val="hybridMultilevel"/>
    <w:tmpl w:val="9E047F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32838D7"/>
    <w:multiLevelType w:val="hybridMultilevel"/>
    <w:tmpl w:val="7C96E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4BF4287"/>
    <w:multiLevelType w:val="multilevel"/>
    <w:tmpl w:val="FEF80978"/>
    <w:lvl w:ilvl="0">
      <w:start w:val="1"/>
      <w:numFmt w:val="decimal"/>
      <w:lvlText w:val="%1"/>
      <w:lvlJc w:val="left"/>
      <w:pPr>
        <w:ind w:left="975" w:hanging="975"/>
      </w:pPr>
      <w:rPr>
        <w:rFonts w:hint="default"/>
      </w:rPr>
    </w:lvl>
    <w:lvl w:ilvl="1">
      <w:start w:val="1"/>
      <w:numFmt w:val="decimal"/>
      <w:lvlText w:val="%1.%2"/>
      <w:lvlJc w:val="left"/>
      <w:pPr>
        <w:ind w:left="7638"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975" w:hanging="97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6D4777"/>
    <w:multiLevelType w:val="hybridMultilevel"/>
    <w:tmpl w:val="E132CD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82B14D9"/>
    <w:multiLevelType w:val="hybridMultilevel"/>
    <w:tmpl w:val="EF0C31F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9327867"/>
    <w:multiLevelType w:val="hybridMultilevel"/>
    <w:tmpl w:val="AA46DF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D621BC6"/>
    <w:multiLevelType w:val="hybridMultilevel"/>
    <w:tmpl w:val="6C0433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08A417A"/>
    <w:multiLevelType w:val="hybridMultilevel"/>
    <w:tmpl w:val="6C10F9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77B10A8"/>
    <w:multiLevelType w:val="hybridMultilevel"/>
    <w:tmpl w:val="3ACABFE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A4F11A8"/>
    <w:multiLevelType w:val="hybridMultilevel"/>
    <w:tmpl w:val="01B4B7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10C440D"/>
    <w:multiLevelType w:val="hybridMultilevel"/>
    <w:tmpl w:val="D11A5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4FE355D"/>
    <w:multiLevelType w:val="hybridMultilevel"/>
    <w:tmpl w:val="F9CE1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5146EC5"/>
    <w:multiLevelType w:val="hybridMultilevel"/>
    <w:tmpl w:val="927C188A"/>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5AB1048"/>
    <w:multiLevelType w:val="hybridMultilevel"/>
    <w:tmpl w:val="BBA8A7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3B66911"/>
    <w:multiLevelType w:val="hybridMultilevel"/>
    <w:tmpl w:val="E1D2DA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85C2367"/>
    <w:multiLevelType w:val="hybridMultilevel"/>
    <w:tmpl w:val="AFDCFB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C232899"/>
    <w:multiLevelType w:val="hybridMultilevel"/>
    <w:tmpl w:val="3AC2B8D6"/>
    <w:lvl w:ilvl="0" w:tplc="0C0A000F">
      <w:start w:val="1"/>
      <w:numFmt w:val="decimal"/>
      <w:lvlText w:val="%1."/>
      <w:lvlJc w:val="left"/>
      <w:pPr>
        <w:ind w:left="684" w:hanging="360"/>
      </w:pPr>
      <w:rPr>
        <w:rFonts w:cs="Times New Roman"/>
      </w:rPr>
    </w:lvl>
    <w:lvl w:ilvl="1" w:tplc="0C0A0019" w:tentative="1">
      <w:start w:val="1"/>
      <w:numFmt w:val="lowerLetter"/>
      <w:lvlText w:val="%2."/>
      <w:lvlJc w:val="left"/>
      <w:pPr>
        <w:ind w:left="1404" w:hanging="360"/>
      </w:pPr>
      <w:rPr>
        <w:rFonts w:cs="Times New Roman"/>
      </w:rPr>
    </w:lvl>
    <w:lvl w:ilvl="2" w:tplc="0C0A001B" w:tentative="1">
      <w:start w:val="1"/>
      <w:numFmt w:val="lowerRoman"/>
      <w:lvlText w:val="%3."/>
      <w:lvlJc w:val="right"/>
      <w:pPr>
        <w:ind w:left="2124" w:hanging="180"/>
      </w:pPr>
      <w:rPr>
        <w:rFonts w:cs="Times New Roman"/>
      </w:rPr>
    </w:lvl>
    <w:lvl w:ilvl="3" w:tplc="0C0A000F" w:tentative="1">
      <w:start w:val="1"/>
      <w:numFmt w:val="decimal"/>
      <w:lvlText w:val="%4."/>
      <w:lvlJc w:val="left"/>
      <w:pPr>
        <w:ind w:left="2844" w:hanging="360"/>
      </w:pPr>
      <w:rPr>
        <w:rFonts w:cs="Times New Roman"/>
      </w:rPr>
    </w:lvl>
    <w:lvl w:ilvl="4" w:tplc="0C0A0019" w:tentative="1">
      <w:start w:val="1"/>
      <w:numFmt w:val="lowerLetter"/>
      <w:lvlText w:val="%5."/>
      <w:lvlJc w:val="left"/>
      <w:pPr>
        <w:ind w:left="3564" w:hanging="360"/>
      </w:pPr>
      <w:rPr>
        <w:rFonts w:cs="Times New Roman"/>
      </w:rPr>
    </w:lvl>
    <w:lvl w:ilvl="5" w:tplc="0C0A001B" w:tentative="1">
      <w:start w:val="1"/>
      <w:numFmt w:val="lowerRoman"/>
      <w:lvlText w:val="%6."/>
      <w:lvlJc w:val="right"/>
      <w:pPr>
        <w:ind w:left="4284" w:hanging="180"/>
      </w:pPr>
      <w:rPr>
        <w:rFonts w:cs="Times New Roman"/>
      </w:rPr>
    </w:lvl>
    <w:lvl w:ilvl="6" w:tplc="0C0A000F" w:tentative="1">
      <w:start w:val="1"/>
      <w:numFmt w:val="decimal"/>
      <w:lvlText w:val="%7."/>
      <w:lvlJc w:val="left"/>
      <w:pPr>
        <w:ind w:left="5004" w:hanging="360"/>
      </w:pPr>
      <w:rPr>
        <w:rFonts w:cs="Times New Roman"/>
      </w:rPr>
    </w:lvl>
    <w:lvl w:ilvl="7" w:tplc="0C0A0019" w:tentative="1">
      <w:start w:val="1"/>
      <w:numFmt w:val="lowerLetter"/>
      <w:lvlText w:val="%8."/>
      <w:lvlJc w:val="left"/>
      <w:pPr>
        <w:ind w:left="5724" w:hanging="360"/>
      </w:pPr>
      <w:rPr>
        <w:rFonts w:cs="Times New Roman"/>
      </w:rPr>
    </w:lvl>
    <w:lvl w:ilvl="8" w:tplc="0C0A001B" w:tentative="1">
      <w:start w:val="1"/>
      <w:numFmt w:val="lowerRoman"/>
      <w:lvlText w:val="%9."/>
      <w:lvlJc w:val="right"/>
      <w:pPr>
        <w:ind w:left="6444" w:hanging="180"/>
      </w:pPr>
      <w:rPr>
        <w:rFonts w:cs="Times New Roman"/>
      </w:rPr>
    </w:lvl>
  </w:abstractNum>
  <w:abstractNum w:abstractNumId="17" w15:restartNumberingAfterBreak="0">
    <w:nsid w:val="50A33363"/>
    <w:multiLevelType w:val="hybridMultilevel"/>
    <w:tmpl w:val="298C57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4B6091B"/>
    <w:multiLevelType w:val="hybridMultilevel"/>
    <w:tmpl w:val="E38873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55C770AB"/>
    <w:multiLevelType w:val="multilevel"/>
    <w:tmpl w:val="3D5C4CEE"/>
    <w:lvl w:ilvl="0">
      <w:start w:val="1"/>
      <w:numFmt w:val="decimal"/>
      <w:lvlText w:val="%1"/>
      <w:lvlJc w:val="left"/>
      <w:pPr>
        <w:ind w:left="825" w:hanging="825"/>
      </w:pPr>
      <w:rPr>
        <w:rFonts w:hint="default"/>
      </w:rPr>
    </w:lvl>
    <w:lvl w:ilvl="1">
      <w:start w:val="1"/>
      <w:numFmt w:val="decimal"/>
      <w:lvlText w:val="%1.%2"/>
      <w:lvlJc w:val="left"/>
      <w:pPr>
        <w:ind w:left="825" w:hanging="825"/>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0" w15:restartNumberingAfterBreak="0">
    <w:nsid w:val="5B5B6AC5"/>
    <w:multiLevelType w:val="hybridMultilevel"/>
    <w:tmpl w:val="BCE2A838"/>
    <w:lvl w:ilvl="0" w:tplc="36524CC0">
      <w:start w:val="1"/>
      <w:numFmt w:val="bullet"/>
      <w:lvlText w:val=""/>
      <w:lvlJc w:val="left"/>
      <w:pPr>
        <w:ind w:left="720" w:hanging="360"/>
      </w:pPr>
      <w:rPr>
        <w:rFonts w:ascii="Symbol" w:hAnsi="Symbol" w:cs="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5787D07"/>
    <w:multiLevelType w:val="hybridMultilevel"/>
    <w:tmpl w:val="A4501A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0217F6B"/>
    <w:multiLevelType w:val="hybridMultilevel"/>
    <w:tmpl w:val="6504A44C"/>
    <w:lvl w:ilvl="0" w:tplc="5F5CB7A2">
      <w:start w:val="1"/>
      <w:numFmt w:val="bullet"/>
      <w:pStyle w:val="Vieta"/>
      <w:lvlText w:val=""/>
      <w:lvlJc w:val="left"/>
      <w:pPr>
        <w:ind w:left="720" w:hanging="360"/>
      </w:pPr>
      <w:rPr>
        <w:rFonts w:ascii="Wingdings" w:hAnsi="Wingdings" w:hint="default"/>
        <w:color w:val="auto"/>
        <w:sz w:val="24"/>
        <w:szCs w:val="22"/>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B64722E"/>
    <w:multiLevelType w:val="hybridMultilevel"/>
    <w:tmpl w:val="500A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45643971">
    <w:abstractNumId w:val="2"/>
  </w:num>
  <w:num w:numId="2" w16cid:durableId="1653169453">
    <w:abstractNumId w:val="19"/>
  </w:num>
  <w:num w:numId="3" w16cid:durableId="1656452728">
    <w:abstractNumId w:val="12"/>
  </w:num>
  <w:num w:numId="4" w16cid:durableId="1085567432">
    <w:abstractNumId w:val="20"/>
  </w:num>
  <w:num w:numId="5" w16cid:durableId="1516990948">
    <w:abstractNumId w:val="4"/>
  </w:num>
  <w:num w:numId="6" w16cid:durableId="978607139">
    <w:abstractNumId w:val="1"/>
  </w:num>
  <w:num w:numId="7" w16cid:durableId="61174383">
    <w:abstractNumId w:val="22"/>
  </w:num>
  <w:num w:numId="8" w16cid:durableId="1991860416">
    <w:abstractNumId w:val="16"/>
  </w:num>
  <w:num w:numId="9" w16cid:durableId="2089114816">
    <w:abstractNumId w:val="5"/>
  </w:num>
  <w:num w:numId="10" w16cid:durableId="1177689249">
    <w:abstractNumId w:val="6"/>
  </w:num>
  <w:num w:numId="11" w16cid:durableId="1539972564">
    <w:abstractNumId w:val="23"/>
  </w:num>
  <w:num w:numId="12" w16cid:durableId="409429864">
    <w:abstractNumId w:val="15"/>
  </w:num>
  <w:num w:numId="13" w16cid:durableId="1136603325">
    <w:abstractNumId w:val="7"/>
  </w:num>
  <w:num w:numId="14" w16cid:durableId="1809281176">
    <w:abstractNumId w:val="11"/>
  </w:num>
  <w:num w:numId="15" w16cid:durableId="1935744626">
    <w:abstractNumId w:val="10"/>
  </w:num>
  <w:num w:numId="16" w16cid:durableId="944115092">
    <w:abstractNumId w:val="9"/>
  </w:num>
  <w:num w:numId="17" w16cid:durableId="759718069">
    <w:abstractNumId w:val="18"/>
  </w:num>
  <w:num w:numId="18" w16cid:durableId="1693148558">
    <w:abstractNumId w:val="17"/>
  </w:num>
  <w:num w:numId="19" w16cid:durableId="1306007968">
    <w:abstractNumId w:val="14"/>
  </w:num>
  <w:num w:numId="20" w16cid:durableId="1592157215">
    <w:abstractNumId w:val="13"/>
  </w:num>
  <w:num w:numId="21" w16cid:durableId="1795949878">
    <w:abstractNumId w:val="8"/>
  </w:num>
  <w:num w:numId="22" w16cid:durableId="1466196030">
    <w:abstractNumId w:val="21"/>
  </w:num>
  <w:num w:numId="23" w16cid:durableId="1351681387">
    <w:abstractNumId w:val="0"/>
  </w:num>
  <w:num w:numId="24" w16cid:durableId="413643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7D7"/>
    <w:rsid w:val="00003CFC"/>
    <w:rsid w:val="00013262"/>
    <w:rsid w:val="00013752"/>
    <w:rsid w:val="00017F4F"/>
    <w:rsid w:val="000353EF"/>
    <w:rsid w:val="000521DC"/>
    <w:rsid w:val="00060DCE"/>
    <w:rsid w:val="00073631"/>
    <w:rsid w:val="00080D6E"/>
    <w:rsid w:val="000820D5"/>
    <w:rsid w:val="0008278D"/>
    <w:rsid w:val="000843FF"/>
    <w:rsid w:val="00094AF1"/>
    <w:rsid w:val="000955DC"/>
    <w:rsid w:val="000957CB"/>
    <w:rsid w:val="000B4658"/>
    <w:rsid w:val="000C009A"/>
    <w:rsid w:val="000C57A2"/>
    <w:rsid w:val="000E439C"/>
    <w:rsid w:val="000E6704"/>
    <w:rsid w:val="000E710D"/>
    <w:rsid w:val="000E7619"/>
    <w:rsid w:val="000F2DDA"/>
    <w:rsid w:val="000F5E86"/>
    <w:rsid w:val="0010442A"/>
    <w:rsid w:val="0011265F"/>
    <w:rsid w:val="00117D51"/>
    <w:rsid w:val="00124DCC"/>
    <w:rsid w:val="00125CD5"/>
    <w:rsid w:val="00130E3B"/>
    <w:rsid w:val="001413E6"/>
    <w:rsid w:val="0014143C"/>
    <w:rsid w:val="00154B3D"/>
    <w:rsid w:val="00172A93"/>
    <w:rsid w:val="00183BFD"/>
    <w:rsid w:val="00187C2E"/>
    <w:rsid w:val="001A26A2"/>
    <w:rsid w:val="001B33F3"/>
    <w:rsid w:val="001B4C94"/>
    <w:rsid w:val="001B5BF5"/>
    <w:rsid w:val="001B6BF5"/>
    <w:rsid w:val="001C262E"/>
    <w:rsid w:val="001D688C"/>
    <w:rsid w:val="001E0096"/>
    <w:rsid w:val="001E656F"/>
    <w:rsid w:val="001F4844"/>
    <w:rsid w:val="001F627A"/>
    <w:rsid w:val="00201244"/>
    <w:rsid w:val="002060BC"/>
    <w:rsid w:val="002119BE"/>
    <w:rsid w:val="0021329B"/>
    <w:rsid w:val="002170EB"/>
    <w:rsid w:val="0021730F"/>
    <w:rsid w:val="002405CB"/>
    <w:rsid w:val="0024469E"/>
    <w:rsid w:val="002509ED"/>
    <w:rsid w:val="00253DFF"/>
    <w:rsid w:val="00255B86"/>
    <w:rsid w:val="00262AB3"/>
    <w:rsid w:val="0026384B"/>
    <w:rsid w:val="002828E9"/>
    <w:rsid w:val="00292F79"/>
    <w:rsid w:val="00295CB9"/>
    <w:rsid w:val="002A1A3C"/>
    <w:rsid w:val="002A2667"/>
    <w:rsid w:val="002A6D84"/>
    <w:rsid w:val="002D53E8"/>
    <w:rsid w:val="002F0FF3"/>
    <w:rsid w:val="002F4297"/>
    <w:rsid w:val="00312E08"/>
    <w:rsid w:val="0031473F"/>
    <w:rsid w:val="00315EAD"/>
    <w:rsid w:val="00331176"/>
    <w:rsid w:val="003332D8"/>
    <w:rsid w:val="003345CE"/>
    <w:rsid w:val="00334A68"/>
    <w:rsid w:val="00341265"/>
    <w:rsid w:val="00353790"/>
    <w:rsid w:val="00370556"/>
    <w:rsid w:val="003813C8"/>
    <w:rsid w:val="003915E6"/>
    <w:rsid w:val="003A26A1"/>
    <w:rsid w:val="003A5DFD"/>
    <w:rsid w:val="003B6DD4"/>
    <w:rsid w:val="003D2D8F"/>
    <w:rsid w:val="003D609B"/>
    <w:rsid w:val="003F2CB6"/>
    <w:rsid w:val="00405864"/>
    <w:rsid w:val="004333D5"/>
    <w:rsid w:val="00455603"/>
    <w:rsid w:val="004626A6"/>
    <w:rsid w:val="0047122D"/>
    <w:rsid w:val="00472438"/>
    <w:rsid w:val="004A6C72"/>
    <w:rsid w:val="004C19D4"/>
    <w:rsid w:val="004D0059"/>
    <w:rsid w:val="004D5586"/>
    <w:rsid w:val="004E0CD7"/>
    <w:rsid w:val="00510B4B"/>
    <w:rsid w:val="00517D3F"/>
    <w:rsid w:val="005229B4"/>
    <w:rsid w:val="00527401"/>
    <w:rsid w:val="00531292"/>
    <w:rsid w:val="0054026E"/>
    <w:rsid w:val="005423ED"/>
    <w:rsid w:val="00546C88"/>
    <w:rsid w:val="00550451"/>
    <w:rsid w:val="005601C7"/>
    <w:rsid w:val="005624AA"/>
    <w:rsid w:val="00566276"/>
    <w:rsid w:val="00580219"/>
    <w:rsid w:val="005829BC"/>
    <w:rsid w:val="00582C3B"/>
    <w:rsid w:val="00583427"/>
    <w:rsid w:val="00585C96"/>
    <w:rsid w:val="005B14DF"/>
    <w:rsid w:val="005B1DA1"/>
    <w:rsid w:val="005B25F4"/>
    <w:rsid w:val="005D1FE9"/>
    <w:rsid w:val="005D2EA6"/>
    <w:rsid w:val="005D6AFC"/>
    <w:rsid w:val="005F670C"/>
    <w:rsid w:val="00600163"/>
    <w:rsid w:val="0061342E"/>
    <w:rsid w:val="006201EC"/>
    <w:rsid w:val="00631899"/>
    <w:rsid w:val="00657C9C"/>
    <w:rsid w:val="006769F0"/>
    <w:rsid w:val="00681BEA"/>
    <w:rsid w:val="00682D9E"/>
    <w:rsid w:val="00690239"/>
    <w:rsid w:val="00690351"/>
    <w:rsid w:val="00694F77"/>
    <w:rsid w:val="00695C33"/>
    <w:rsid w:val="006A1B52"/>
    <w:rsid w:val="006A4F05"/>
    <w:rsid w:val="006C0D28"/>
    <w:rsid w:val="006F03D4"/>
    <w:rsid w:val="006F14F6"/>
    <w:rsid w:val="006F30CF"/>
    <w:rsid w:val="00714567"/>
    <w:rsid w:val="0071594B"/>
    <w:rsid w:val="007164CF"/>
    <w:rsid w:val="00724975"/>
    <w:rsid w:val="007318C8"/>
    <w:rsid w:val="00737CAF"/>
    <w:rsid w:val="00746CA1"/>
    <w:rsid w:val="007618B4"/>
    <w:rsid w:val="007828B6"/>
    <w:rsid w:val="00794FC1"/>
    <w:rsid w:val="007A0D80"/>
    <w:rsid w:val="007A5E56"/>
    <w:rsid w:val="007A672B"/>
    <w:rsid w:val="007B2F1E"/>
    <w:rsid w:val="007B42CA"/>
    <w:rsid w:val="007C436A"/>
    <w:rsid w:val="007D58D7"/>
    <w:rsid w:val="007E67D7"/>
    <w:rsid w:val="007F008B"/>
    <w:rsid w:val="007F2232"/>
    <w:rsid w:val="008048D5"/>
    <w:rsid w:val="00804D18"/>
    <w:rsid w:val="00811141"/>
    <w:rsid w:val="00822673"/>
    <w:rsid w:val="0082431D"/>
    <w:rsid w:val="0082440B"/>
    <w:rsid w:val="0083526F"/>
    <w:rsid w:val="00850787"/>
    <w:rsid w:val="00851AC0"/>
    <w:rsid w:val="00852887"/>
    <w:rsid w:val="00852989"/>
    <w:rsid w:val="00862277"/>
    <w:rsid w:val="008625DB"/>
    <w:rsid w:val="00866B6B"/>
    <w:rsid w:val="00871B4F"/>
    <w:rsid w:val="0088214C"/>
    <w:rsid w:val="008829C4"/>
    <w:rsid w:val="0089168E"/>
    <w:rsid w:val="008936DE"/>
    <w:rsid w:val="008A1E7E"/>
    <w:rsid w:val="008A4FB5"/>
    <w:rsid w:val="008B39C2"/>
    <w:rsid w:val="008B4F41"/>
    <w:rsid w:val="008B5216"/>
    <w:rsid w:val="008E4A2F"/>
    <w:rsid w:val="008E7213"/>
    <w:rsid w:val="008E72D1"/>
    <w:rsid w:val="008F20A4"/>
    <w:rsid w:val="00900F07"/>
    <w:rsid w:val="00901B79"/>
    <w:rsid w:val="00902C80"/>
    <w:rsid w:val="00903D0E"/>
    <w:rsid w:val="00920888"/>
    <w:rsid w:val="0092206F"/>
    <w:rsid w:val="00930B00"/>
    <w:rsid w:val="0093361C"/>
    <w:rsid w:val="009343F5"/>
    <w:rsid w:val="00941AF4"/>
    <w:rsid w:val="00952612"/>
    <w:rsid w:val="009605B8"/>
    <w:rsid w:val="00962CC1"/>
    <w:rsid w:val="009741B2"/>
    <w:rsid w:val="009760A6"/>
    <w:rsid w:val="009773F2"/>
    <w:rsid w:val="009A215F"/>
    <w:rsid w:val="009A6B82"/>
    <w:rsid w:val="009B4B2D"/>
    <w:rsid w:val="009B6861"/>
    <w:rsid w:val="009C3F0D"/>
    <w:rsid w:val="009C61D2"/>
    <w:rsid w:val="009E512F"/>
    <w:rsid w:val="009E6AB2"/>
    <w:rsid w:val="009E6C69"/>
    <w:rsid w:val="00A02A78"/>
    <w:rsid w:val="00A14E7D"/>
    <w:rsid w:val="00A332E7"/>
    <w:rsid w:val="00A41024"/>
    <w:rsid w:val="00A67C11"/>
    <w:rsid w:val="00A7244D"/>
    <w:rsid w:val="00A74A11"/>
    <w:rsid w:val="00AA017C"/>
    <w:rsid w:val="00AE282C"/>
    <w:rsid w:val="00AE4022"/>
    <w:rsid w:val="00AE4782"/>
    <w:rsid w:val="00AF39EE"/>
    <w:rsid w:val="00AF6A00"/>
    <w:rsid w:val="00B2162D"/>
    <w:rsid w:val="00B26F11"/>
    <w:rsid w:val="00B31F64"/>
    <w:rsid w:val="00B353B0"/>
    <w:rsid w:val="00B5101D"/>
    <w:rsid w:val="00B57C8B"/>
    <w:rsid w:val="00B71CE8"/>
    <w:rsid w:val="00B71FB8"/>
    <w:rsid w:val="00B75299"/>
    <w:rsid w:val="00B76208"/>
    <w:rsid w:val="00B77F6C"/>
    <w:rsid w:val="00B87849"/>
    <w:rsid w:val="00BA5B6D"/>
    <w:rsid w:val="00BB6D5E"/>
    <w:rsid w:val="00BC7355"/>
    <w:rsid w:val="00BD24EC"/>
    <w:rsid w:val="00BE748D"/>
    <w:rsid w:val="00C02078"/>
    <w:rsid w:val="00C24024"/>
    <w:rsid w:val="00C273C9"/>
    <w:rsid w:val="00C30B5A"/>
    <w:rsid w:val="00C42B38"/>
    <w:rsid w:val="00C44A45"/>
    <w:rsid w:val="00C50B18"/>
    <w:rsid w:val="00C55A81"/>
    <w:rsid w:val="00C611C3"/>
    <w:rsid w:val="00C7155F"/>
    <w:rsid w:val="00C73469"/>
    <w:rsid w:val="00C7715E"/>
    <w:rsid w:val="00C868C7"/>
    <w:rsid w:val="00C965E0"/>
    <w:rsid w:val="00CA3DF0"/>
    <w:rsid w:val="00CB3FF5"/>
    <w:rsid w:val="00CB5252"/>
    <w:rsid w:val="00CC36EE"/>
    <w:rsid w:val="00CE0DE9"/>
    <w:rsid w:val="00CF176C"/>
    <w:rsid w:val="00D02423"/>
    <w:rsid w:val="00D04A29"/>
    <w:rsid w:val="00D16E9C"/>
    <w:rsid w:val="00D263DB"/>
    <w:rsid w:val="00D27BD1"/>
    <w:rsid w:val="00D45AFA"/>
    <w:rsid w:val="00D51BF4"/>
    <w:rsid w:val="00D55193"/>
    <w:rsid w:val="00D55C52"/>
    <w:rsid w:val="00D56F83"/>
    <w:rsid w:val="00D6191F"/>
    <w:rsid w:val="00D62E70"/>
    <w:rsid w:val="00D62F50"/>
    <w:rsid w:val="00D644F1"/>
    <w:rsid w:val="00D66E88"/>
    <w:rsid w:val="00D67480"/>
    <w:rsid w:val="00D70757"/>
    <w:rsid w:val="00D738D7"/>
    <w:rsid w:val="00D747B4"/>
    <w:rsid w:val="00D9523F"/>
    <w:rsid w:val="00D959AF"/>
    <w:rsid w:val="00DA6C8C"/>
    <w:rsid w:val="00DA75BF"/>
    <w:rsid w:val="00DB112A"/>
    <w:rsid w:val="00DB2597"/>
    <w:rsid w:val="00DB777B"/>
    <w:rsid w:val="00DC02E6"/>
    <w:rsid w:val="00DC26AA"/>
    <w:rsid w:val="00DD240B"/>
    <w:rsid w:val="00DD4159"/>
    <w:rsid w:val="00DD502B"/>
    <w:rsid w:val="00DE0334"/>
    <w:rsid w:val="00DE2706"/>
    <w:rsid w:val="00DF3CA5"/>
    <w:rsid w:val="00E0190F"/>
    <w:rsid w:val="00E03F3E"/>
    <w:rsid w:val="00E14552"/>
    <w:rsid w:val="00E14AFF"/>
    <w:rsid w:val="00E17416"/>
    <w:rsid w:val="00E3166E"/>
    <w:rsid w:val="00E421FB"/>
    <w:rsid w:val="00E42E8D"/>
    <w:rsid w:val="00E43A5C"/>
    <w:rsid w:val="00E50A88"/>
    <w:rsid w:val="00E54FD7"/>
    <w:rsid w:val="00E563A5"/>
    <w:rsid w:val="00E57C32"/>
    <w:rsid w:val="00E756BE"/>
    <w:rsid w:val="00E75DBF"/>
    <w:rsid w:val="00E828EF"/>
    <w:rsid w:val="00E8534C"/>
    <w:rsid w:val="00E9716C"/>
    <w:rsid w:val="00EA129C"/>
    <w:rsid w:val="00EB0E08"/>
    <w:rsid w:val="00EB1955"/>
    <w:rsid w:val="00EB278E"/>
    <w:rsid w:val="00ED3A92"/>
    <w:rsid w:val="00EE1E85"/>
    <w:rsid w:val="00EE3563"/>
    <w:rsid w:val="00EE4035"/>
    <w:rsid w:val="00EF32DD"/>
    <w:rsid w:val="00F07310"/>
    <w:rsid w:val="00F11DED"/>
    <w:rsid w:val="00F1290F"/>
    <w:rsid w:val="00F26595"/>
    <w:rsid w:val="00F425E7"/>
    <w:rsid w:val="00F50A8E"/>
    <w:rsid w:val="00F530ED"/>
    <w:rsid w:val="00F65769"/>
    <w:rsid w:val="00F95445"/>
    <w:rsid w:val="00F96440"/>
    <w:rsid w:val="00FB5B76"/>
    <w:rsid w:val="00FC58C8"/>
    <w:rsid w:val="00FE313D"/>
    <w:rsid w:val="00FE40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F3D41"/>
  <w15:chartTrackingRefBased/>
  <w15:docId w15:val="{C46A1EA0-E220-434E-ABE3-1E01C4E11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o"/>
    <w:qFormat/>
    <w:rsid w:val="00F50A8E"/>
    <w:pPr>
      <w:spacing w:after="0" w:line="360" w:lineRule="exact"/>
      <w:jc w:val="both"/>
    </w:pPr>
    <w:rPr>
      <w:color w:val="3B3838" w:themeColor="background2" w:themeShade="40"/>
    </w:rPr>
  </w:style>
  <w:style w:type="paragraph" w:styleId="Ttulo1">
    <w:name w:val="heading 1"/>
    <w:aliases w:val="Título Decroly"/>
    <w:basedOn w:val="Normal"/>
    <w:next w:val="Normal"/>
    <w:link w:val="Ttulo1Car"/>
    <w:uiPriority w:val="9"/>
    <w:qFormat/>
    <w:rsid w:val="00DC26AA"/>
    <w:pPr>
      <w:keepNext/>
      <w:keepLines/>
      <w:tabs>
        <w:tab w:val="right" w:pos="8314"/>
      </w:tabs>
      <w:spacing w:before="240"/>
      <w:outlineLvl w:val="0"/>
    </w:pPr>
    <w:rPr>
      <w:rFonts w:ascii="Calibri" w:eastAsiaTheme="majorEastAsia" w:hAnsi="Calibri" w:cstheme="majorBidi"/>
      <w:color w:val="2F5496" w:themeColor="accent1" w:themeShade="BF"/>
      <w:sz w:val="32"/>
    </w:rPr>
  </w:style>
  <w:style w:type="paragraph" w:styleId="Ttulo2">
    <w:name w:val="heading 2"/>
    <w:basedOn w:val="Normal"/>
    <w:next w:val="Normal"/>
    <w:link w:val="Ttulo2Car"/>
    <w:uiPriority w:val="9"/>
    <w:unhideWhenUsed/>
    <w:qFormat/>
    <w:rsid w:val="00690239"/>
    <w:pPr>
      <w:keepNext/>
      <w:keepLines/>
      <w:spacing w:before="40"/>
      <w:outlineLvl w:val="1"/>
    </w:pPr>
    <w:rPr>
      <w:rFonts w:eastAsiaTheme="majorEastAsia" w:cstheme="minorHAns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80D6E"/>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080D6E"/>
  </w:style>
  <w:style w:type="paragraph" w:styleId="Piedepgina">
    <w:name w:val="footer"/>
    <w:basedOn w:val="Normal"/>
    <w:link w:val="PiedepginaCar"/>
    <w:uiPriority w:val="99"/>
    <w:unhideWhenUsed/>
    <w:rsid w:val="00080D6E"/>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080D6E"/>
  </w:style>
  <w:style w:type="character" w:customStyle="1" w:styleId="Ttulo1Car">
    <w:name w:val="Título 1 Car"/>
    <w:aliases w:val="Título Decroly Car"/>
    <w:basedOn w:val="Fuentedeprrafopredeter"/>
    <w:link w:val="Ttulo1"/>
    <w:uiPriority w:val="9"/>
    <w:rsid w:val="00DC26AA"/>
    <w:rPr>
      <w:rFonts w:ascii="Calibri" w:eastAsiaTheme="majorEastAsia" w:hAnsi="Calibri" w:cstheme="majorBidi"/>
      <w:color w:val="2F5496" w:themeColor="accent1" w:themeShade="BF"/>
      <w:sz w:val="32"/>
    </w:rPr>
  </w:style>
  <w:style w:type="paragraph" w:styleId="Sinespaciado">
    <w:name w:val="No Spacing"/>
    <w:aliases w:val="Destacado"/>
    <w:uiPriority w:val="1"/>
    <w:qFormat/>
    <w:rsid w:val="00D263DB"/>
    <w:pPr>
      <w:spacing w:after="0" w:line="240" w:lineRule="auto"/>
      <w:jc w:val="both"/>
    </w:pPr>
    <w:rPr>
      <w:color w:val="3B3838" w:themeColor="background2" w:themeShade="40"/>
      <w:sz w:val="28"/>
      <w:szCs w:val="20"/>
    </w:rPr>
  </w:style>
  <w:style w:type="paragraph" w:styleId="Prrafodelista">
    <w:name w:val="List Paragraph"/>
    <w:basedOn w:val="Normal"/>
    <w:link w:val="PrrafodelistaCar"/>
    <w:uiPriority w:val="34"/>
    <w:qFormat/>
    <w:rsid w:val="00117D51"/>
    <w:pPr>
      <w:ind w:left="720"/>
      <w:contextualSpacing/>
    </w:pPr>
  </w:style>
  <w:style w:type="paragraph" w:styleId="Ttulo">
    <w:name w:val="Title"/>
    <w:aliases w:val="UF"/>
    <w:basedOn w:val="Normal"/>
    <w:next w:val="Normal"/>
    <w:link w:val="TtuloCar"/>
    <w:uiPriority w:val="10"/>
    <w:qFormat/>
    <w:rsid w:val="00125CD5"/>
    <w:pPr>
      <w:spacing w:line="240" w:lineRule="auto"/>
      <w:ind w:right="190"/>
      <w:jc w:val="right"/>
    </w:pPr>
    <w:rPr>
      <w:rFonts w:ascii="Avenir Next LT Pro Demi" w:hAnsi="Avenir Next LT Pro Demi"/>
      <w:color w:val="A5BBE3"/>
      <w:kern w:val="24"/>
      <w:sz w:val="220"/>
      <w:szCs w:val="220"/>
    </w:rPr>
  </w:style>
  <w:style w:type="character" w:customStyle="1" w:styleId="TtuloCar">
    <w:name w:val="Título Car"/>
    <w:aliases w:val="UF Car"/>
    <w:basedOn w:val="Fuentedeprrafopredeter"/>
    <w:link w:val="Ttulo"/>
    <w:uiPriority w:val="10"/>
    <w:rsid w:val="00125CD5"/>
    <w:rPr>
      <w:rFonts w:ascii="Avenir Next LT Pro Demi" w:hAnsi="Avenir Next LT Pro Demi"/>
      <w:color w:val="A5BBE3"/>
      <w:kern w:val="24"/>
      <w:sz w:val="220"/>
      <w:szCs w:val="220"/>
    </w:rPr>
  </w:style>
  <w:style w:type="paragraph" w:styleId="Subttulo">
    <w:name w:val="Subtitle"/>
    <w:aliases w:val="Unidad Formativa"/>
    <w:basedOn w:val="Normal"/>
    <w:next w:val="Normal"/>
    <w:link w:val="SubttuloCar"/>
    <w:uiPriority w:val="11"/>
    <w:qFormat/>
    <w:rsid w:val="00341265"/>
    <w:pPr>
      <w:spacing w:line="240" w:lineRule="auto"/>
      <w:ind w:right="190"/>
      <w:jc w:val="right"/>
    </w:pPr>
    <w:rPr>
      <w:rFonts w:ascii="Avenir Next LT Pro Demi" w:hAnsi="Avenir Next LT Pro Demi"/>
      <w:color w:val="FFFFFF" w:themeColor="background1"/>
      <w:kern w:val="24"/>
      <w:sz w:val="48"/>
      <w:szCs w:val="48"/>
    </w:rPr>
  </w:style>
  <w:style w:type="character" w:customStyle="1" w:styleId="SubttuloCar">
    <w:name w:val="Subtítulo Car"/>
    <w:aliases w:val="Unidad Formativa Car"/>
    <w:basedOn w:val="Fuentedeprrafopredeter"/>
    <w:link w:val="Subttulo"/>
    <w:uiPriority w:val="11"/>
    <w:rsid w:val="00341265"/>
    <w:rPr>
      <w:rFonts w:ascii="Avenir Next LT Pro Demi" w:hAnsi="Avenir Next LT Pro Demi"/>
      <w:color w:val="FFFFFF" w:themeColor="background1"/>
      <w:kern w:val="24"/>
      <w:sz w:val="48"/>
      <w:szCs w:val="48"/>
    </w:rPr>
  </w:style>
  <w:style w:type="character" w:styleId="nfasissutil">
    <w:name w:val="Subtle Emphasis"/>
    <w:aliases w:val="Nombre Apartado"/>
    <w:uiPriority w:val="19"/>
    <w:qFormat/>
    <w:rsid w:val="00341265"/>
  </w:style>
  <w:style w:type="character" w:styleId="nfasis">
    <w:name w:val="Emphasis"/>
    <w:aliases w:val="MP"/>
    <w:uiPriority w:val="20"/>
    <w:qFormat/>
    <w:rsid w:val="00DB777B"/>
    <w:rPr>
      <w:rFonts w:ascii="Calibri" w:eastAsia="Verdana" w:hAnsi="Calibri" w:cs="Calibri"/>
      <w:color w:val="FFFFFF" w:themeColor="background1"/>
      <w:kern w:val="24"/>
      <w:sz w:val="44"/>
      <w:szCs w:val="44"/>
    </w:rPr>
  </w:style>
  <w:style w:type="character" w:customStyle="1" w:styleId="Ttulo2Car">
    <w:name w:val="Título 2 Car"/>
    <w:basedOn w:val="Fuentedeprrafopredeter"/>
    <w:link w:val="Ttulo2"/>
    <w:uiPriority w:val="9"/>
    <w:rsid w:val="00690239"/>
    <w:rPr>
      <w:rFonts w:eastAsiaTheme="majorEastAsia" w:cstheme="minorHAnsi"/>
      <w:color w:val="2F5496" w:themeColor="accent1" w:themeShade="BF"/>
    </w:rPr>
  </w:style>
  <w:style w:type="table" w:styleId="Tablaconcuadrcula">
    <w:name w:val="Table Grid"/>
    <w:basedOn w:val="Tablanormal"/>
    <w:uiPriority w:val="59"/>
    <w:rsid w:val="00D26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6769F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Vieta">
    <w:name w:val="Viñeta"/>
    <w:basedOn w:val="Prrafodelista"/>
    <w:link w:val="VietaCar"/>
    <w:qFormat/>
    <w:rsid w:val="00073631"/>
    <w:pPr>
      <w:numPr>
        <w:numId w:val="7"/>
      </w:numPr>
    </w:pPr>
  </w:style>
  <w:style w:type="character" w:customStyle="1" w:styleId="PrrafodelistaCar">
    <w:name w:val="Párrafo de lista Car"/>
    <w:basedOn w:val="Fuentedeprrafopredeter"/>
    <w:link w:val="Prrafodelista"/>
    <w:uiPriority w:val="34"/>
    <w:rsid w:val="00073631"/>
    <w:rPr>
      <w:color w:val="3B3838" w:themeColor="background2" w:themeShade="40"/>
    </w:rPr>
  </w:style>
  <w:style w:type="character" w:customStyle="1" w:styleId="VietaCar">
    <w:name w:val="Viñeta Car"/>
    <w:basedOn w:val="PrrafodelistaCar"/>
    <w:link w:val="Vieta"/>
    <w:rsid w:val="00073631"/>
    <w:rPr>
      <w:color w:val="3B3838" w:themeColor="background2" w:themeShade="40"/>
    </w:rPr>
  </w:style>
  <w:style w:type="character" w:styleId="Hipervnculo">
    <w:name w:val="Hyperlink"/>
    <w:basedOn w:val="Fuentedeprrafopredeter"/>
    <w:uiPriority w:val="99"/>
    <w:unhideWhenUsed/>
    <w:rsid w:val="00D02423"/>
    <w:rPr>
      <w:color w:val="0563C1" w:themeColor="hyperlink"/>
      <w:u w:val="single"/>
    </w:rPr>
  </w:style>
  <w:style w:type="character" w:styleId="Mencinsinresolver">
    <w:name w:val="Unresolved Mention"/>
    <w:basedOn w:val="Fuentedeprrafopredeter"/>
    <w:uiPriority w:val="99"/>
    <w:semiHidden/>
    <w:unhideWhenUsed/>
    <w:rsid w:val="00D02423"/>
    <w:rPr>
      <w:color w:val="605E5C"/>
      <w:shd w:val="clear" w:color="auto" w:fill="E1DFDD"/>
    </w:rPr>
  </w:style>
  <w:style w:type="character" w:styleId="Hipervnculovisitado">
    <w:name w:val="FollowedHyperlink"/>
    <w:basedOn w:val="Fuentedeprrafopredeter"/>
    <w:uiPriority w:val="99"/>
    <w:semiHidden/>
    <w:unhideWhenUsed/>
    <w:rsid w:val="00D02423"/>
    <w:rPr>
      <w:color w:val="954F72" w:themeColor="followedHyperlink"/>
      <w:u w:val="single"/>
    </w:rPr>
  </w:style>
  <w:style w:type="paragraph" w:styleId="Descripcin">
    <w:name w:val="caption"/>
    <w:basedOn w:val="Normal"/>
    <w:next w:val="Normal"/>
    <w:uiPriority w:val="35"/>
    <w:unhideWhenUsed/>
    <w:qFormat/>
    <w:rsid w:val="00D0242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93780">
      <w:bodyDiv w:val="1"/>
      <w:marLeft w:val="0"/>
      <w:marRight w:val="0"/>
      <w:marTop w:val="0"/>
      <w:marBottom w:val="0"/>
      <w:divBdr>
        <w:top w:val="none" w:sz="0" w:space="0" w:color="auto"/>
        <w:left w:val="none" w:sz="0" w:space="0" w:color="auto"/>
        <w:bottom w:val="none" w:sz="0" w:space="0" w:color="auto"/>
        <w:right w:val="none" w:sz="0" w:space="0" w:color="auto"/>
      </w:divBdr>
    </w:div>
    <w:div w:id="881360258">
      <w:bodyDiv w:val="1"/>
      <w:marLeft w:val="0"/>
      <w:marRight w:val="0"/>
      <w:marTop w:val="0"/>
      <w:marBottom w:val="0"/>
      <w:divBdr>
        <w:top w:val="none" w:sz="0" w:space="0" w:color="auto"/>
        <w:left w:val="none" w:sz="0" w:space="0" w:color="auto"/>
        <w:bottom w:val="none" w:sz="0" w:space="0" w:color="auto"/>
        <w:right w:val="none" w:sz="0" w:space="0" w:color="auto"/>
      </w:divBdr>
    </w:div>
    <w:div w:id="1009454172">
      <w:bodyDiv w:val="1"/>
      <w:marLeft w:val="0"/>
      <w:marRight w:val="0"/>
      <w:marTop w:val="0"/>
      <w:marBottom w:val="0"/>
      <w:divBdr>
        <w:top w:val="none" w:sz="0" w:space="0" w:color="auto"/>
        <w:left w:val="none" w:sz="0" w:space="0" w:color="auto"/>
        <w:bottom w:val="none" w:sz="0" w:space="0" w:color="auto"/>
        <w:right w:val="none" w:sz="0" w:space="0" w:color="auto"/>
      </w:divBdr>
    </w:div>
    <w:div w:id="1852602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gumosa\Desktop\Modelo%20Actividad%20Decroly%20202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40c057-f393-42be-9a79-d86c312335fe" xsi:nil="true"/>
    <lcf76f155ced4ddcb4097134ff3c332f xmlns="19a84395-7d79-4037-8f64-410e145f9cb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6A97D91FB7E81F40956AA9A6E3912FBD" ma:contentTypeVersion="14" ma:contentTypeDescription="Crear nuevo documento." ma:contentTypeScope="" ma:versionID="6479b25a2a62af99e5fd04e7e596b509">
  <xsd:schema xmlns:xsd="http://www.w3.org/2001/XMLSchema" xmlns:xs="http://www.w3.org/2001/XMLSchema" xmlns:p="http://schemas.microsoft.com/office/2006/metadata/properties" xmlns:ns2="19a84395-7d79-4037-8f64-410e145f9cb9" xmlns:ns3="c240c057-f393-42be-9a79-d86c312335fe" targetNamespace="http://schemas.microsoft.com/office/2006/metadata/properties" ma:root="true" ma:fieldsID="0cfe43e656262905fac9fc116f2b6f9a" ns2:_="" ns3:_="">
    <xsd:import namespace="19a84395-7d79-4037-8f64-410e145f9cb9"/>
    <xsd:import namespace="c240c057-f393-42be-9a79-d86c312335f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Locatio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84395-7d79-4037-8f64-410e145f9c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40c057-f393-42be-9a79-d86c312335fe"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3578e813-3585-474e-a839-ac3f2277e7c7}" ma:internalName="TaxCatchAll" ma:showField="CatchAllData" ma:web="c240c057-f393-42be-9a79-d86c312335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70B7557-CE4F-4BB3-BE09-F15F6CB205A4}">
  <ds:schemaRefs>
    <ds:schemaRef ds:uri="http://schemas.microsoft.com/office/2006/metadata/properties"/>
    <ds:schemaRef ds:uri="http://schemas.microsoft.com/office/infopath/2007/PartnerControls"/>
    <ds:schemaRef ds:uri="c240c057-f393-42be-9a79-d86c312335fe"/>
    <ds:schemaRef ds:uri="19a84395-7d79-4037-8f64-410e145f9cb9"/>
  </ds:schemaRefs>
</ds:datastoreItem>
</file>

<file path=customXml/itemProps2.xml><?xml version="1.0" encoding="utf-8"?>
<ds:datastoreItem xmlns:ds="http://schemas.openxmlformats.org/officeDocument/2006/customXml" ds:itemID="{8BA344E6-6B2B-422A-849C-8D1571C3C8BC}">
  <ds:schemaRefs>
    <ds:schemaRef ds:uri="http://schemas.openxmlformats.org/officeDocument/2006/bibliography"/>
  </ds:schemaRefs>
</ds:datastoreItem>
</file>

<file path=customXml/itemProps3.xml><?xml version="1.0" encoding="utf-8"?>
<ds:datastoreItem xmlns:ds="http://schemas.openxmlformats.org/officeDocument/2006/customXml" ds:itemID="{15329127-9DFF-475E-B8FC-CD8D6133C816}">
  <ds:schemaRefs>
    <ds:schemaRef ds:uri="http://schemas.microsoft.com/sharepoint/v3/contenttype/forms"/>
  </ds:schemaRefs>
</ds:datastoreItem>
</file>

<file path=customXml/itemProps4.xml><?xml version="1.0" encoding="utf-8"?>
<ds:datastoreItem xmlns:ds="http://schemas.openxmlformats.org/officeDocument/2006/customXml" ds:itemID="{00FE6495-2609-4D0A-A6B5-F63BE4FF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84395-7d79-4037-8f64-410e145f9cb9"/>
    <ds:schemaRef ds:uri="c240c057-f393-42be-9a79-d86c31233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Modelo Actividad Decroly 2023.dotx</Template>
  <TotalTime>524</TotalTime>
  <Pages>1</Pages>
  <Words>502</Words>
  <Characters>2762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Argumosa</dc:creator>
  <cp:keywords/>
  <dc:description/>
  <cp:lastModifiedBy>José Luis Argumosa Antón</cp:lastModifiedBy>
  <cp:revision>23</cp:revision>
  <cp:lastPrinted>2023-04-20T15:39:00Z</cp:lastPrinted>
  <dcterms:created xsi:type="dcterms:W3CDTF">2023-09-23T16:13:00Z</dcterms:created>
  <dcterms:modified xsi:type="dcterms:W3CDTF">2025-02-27T18:21:00Z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0x0101006A97D91FB7E81F40956AA9A6E3912FBD</vt:lpwstr>
  </property>
  <property fmtid="{D5CDD505-2E9C-101B-9397-08002B2CF9AE}" pid="3" name="MediaServiceImageTags">
    <vt:lpwstr/>
  </property>
</Properties>
</file>