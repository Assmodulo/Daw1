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8C11C" w14:textId="7B9628AD" w:rsidR="00F50A8E" w:rsidRDefault="00EE1E85" w:rsidP="00F50A8E">
      <w:pPr>
        <w:pStyle w:val="Ttulo2"/>
        <w:rPr>
          <w:sz w:val="32"/>
          <w:szCs w:val="32"/>
        </w:rPr>
      </w:pPr>
      <w:r w:rsidRPr="00EE1E85">
        <w:rPr>
          <w:sz w:val="32"/>
          <w:szCs w:val="32"/>
        </w:rPr>
        <w:t>UD</w:t>
      </w:r>
      <w:r w:rsidR="00B76208" w:rsidRPr="00EE1E85">
        <w:rPr>
          <w:sz w:val="32"/>
          <w:szCs w:val="32"/>
        </w:rPr>
        <w:t>2</w:t>
      </w:r>
      <w:r w:rsidR="008E7213" w:rsidRPr="00EE1E85">
        <w:rPr>
          <w:sz w:val="32"/>
          <w:szCs w:val="32"/>
        </w:rPr>
        <w:t xml:space="preserve"> </w:t>
      </w:r>
      <w:r w:rsidR="005B1DA1" w:rsidRPr="00EE1E85">
        <w:rPr>
          <w:sz w:val="32"/>
          <w:szCs w:val="32"/>
        </w:rPr>
        <w:t>–</w:t>
      </w:r>
      <w:r w:rsidR="00F50A8E" w:rsidRPr="00EE1E85">
        <w:rPr>
          <w:sz w:val="32"/>
          <w:szCs w:val="32"/>
        </w:rPr>
        <w:t xml:space="preserve"> </w:t>
      </w:r>
      <w:r w:rsidRPr="00EE1E85">
        <w:rPr>
          <w:sz w:val="32"/>
          <w:szCs w:val="32"/>
        </w:rPr>
        <w:t>Examen</w:t>
      </w:r>
      <w:r w:rsidR="00527401" w:rsidRPr="00EE1E85">
        <w:rPr>
          <w:sz w:val="32"/>
          <w:szCs w:val="32"/>
        </w:rPr>
        <w:t xml:space="preserve"> (</w:t>
      </w:r>
      <w:r w:rsidRPr="00EE1E85">
        <w:rPr>
          <w:sz w:val="32"/>
          <w:szCs w:val="32"/>
        </w:rPr>
        <w:t>M</w:t>
      </w:r>
      <w:r w:rsidR="00527401" w:rsidRPr="00EE1E85">
        <w:rPr>
          <w:sz w:val="32"/>
          <w:szCs w:val="32"/>
        </w:rPr>
        <w:t>odel</w:t>
      </w:r>
      <w:r w:rsidRPr="00EE1E85">
        <w:rPr>
          <w:sz w:val="32"/>
          <w:szCs w:val="32"/>
        </w:rPr>
        <w:t>o A</w:t>
      </w:r>
      <w:r w:rsidR="00527401" w:rsidRPr="00EE1E85">
        <w:rPr>
          <w:sz w:val="32"/>
          <w:szCs w:val="32"/>
        </w:rPr>
        <w:t>)</w:t>
      </w:r>
    </w:p>
    <w:p w14:paraId="4AA380E3" w14:textId="35446698" w:rsidR="00025490" w:rsidRPr="00025490" w:rsidRDefault="00025490" w:rsidP="00025490">
      <w:pPr>
        <w:jc w:val="center"/>
        <w:rPr>
          <w:b/>
          <w:color w:val="2F5496" w:themeColor="accent1" w:themeShade="BF"/>
          <w:sz w:val="40"/>
          <w:szCs w:val="40"/>
          <w:u w:val="single"/>
        </w:rPr>
      </w:pPr>
      <w:r w:rsidRPr="00025490">
        <w:rPr>
          <w:b/>
          <w:color w:val="2F5496" w:themeColor="accent1" w:themeShade="BF"/>
          <w:sz w:val="40"/>
          <w:szCs w:val="40"/>
          <w:u w:val="single"/>
        </w:rPr>
        <w:t>ALEJANDRO SAINZ SAINZ</w:t>
      </w:r>
    </w:p>
    <w:p w14:paraId="3A4524E4" w14:textId="595C339B" w:rsidR="00F50A8E" w:rsidRDefault="00EE1E85" w:rsidP="00F50A8E">
      <w:pPr>
        <w:rPr>
          <w:b/>
          <w:bCs/>
        </w:rPr>
      </w:pPr>
      <w:r w:rsidRPr="00EE1E85">
        <w:rPr>
          <w:b/>
          <w:bCs/>
        </w:rPr>
        <w:t>LEE LAS INSTRUCCIONES ATENTAMENTE. DEBERÁS ENTREGAR ESTE MISMO DOCUMENTO EN FORMATO PDF (CUALQUIER OTRO FORMATO DISTINTO DE PDF NO SERÁ CORREGIDO). SE ESPERA QUE PUEDAS RESOLVER ESTAS ACTIVIDADES EMPLEANDO EXCLUSIVAMENTE TUS CONOCIMIENTOS Y LOS MATERIALES QUE HAYAS DESCARGADO PREVIAMENTE. EN CASO DE CUALQUIER EVIDENCIA DE COPIA, EL EXAMEN SE EVALUARÁ COMO SUSPENSO (0).</w:t>
      </w:r>
    </w:p>
    <w:p w14:paraId="3A4528E4" w14:textId="77777777" w:rsidR="00EE1E85" w:rsidRPr="00EE1E85" w:rsidRDefault="00EE1E85" w:rsidP="00F50A8E"/>
    <w:p w14:paraId="49184674" w14:textId="28BCF63F" w:rsidR="004C19D4" w:rsidRPr="00EE1E85" w:rsidRDefault="00EE1E85" w:rsidP="00527401">
      <w:r w:rsidRPr="00EE1E85">
        <w:rPr>
          <w:b/>
          <w:bCs/>
        </w:rPr>
        <w:t>Pregunta</w:t>
      </w:r>
      <w:r w:rsidR="00527401" w:rsidRPr="00EE1E85">
        <w:rPr>
          <w:b/>
          <w:bCs/>
        </w:rPr>
        <w:t xml:space="preserve"> 1. </w:t>
      </w:r>
      <w:r w:rsidRPr="00EE1E85">
        <w:t>Considerando las siguientes especificaciones</w:t>
      </w:r>
      <w:r w:rsidR="00C30B5A" w:rsidRPr="00EE1E85">
        <w:t>:</w:t>
      </w:r>
      <w:r w:rsidR="00315EAD" w:rsidRPr="00EE1E85">
        <w:t xml:space="preserve"> </w:t>
      </w:r>
    </w:p>
    <w:p w14:paraId="20759FE8" w14:textId="77777777" w:rsidR="004C19D4" w:rsidRPr="00EE1E85" w:rsidRDefault="004C19D4" w:rsidP="00527401"/>
    <w:p w14:paraId="31F3DC0D" w14:textId="734DA048" w:rsidR="002170EB" w:rsidRDefault="002170EB" w:rsidP="002170EB">
      <w:pPr>
        <w:pStyle w:val="Prrafodelista"/>
        <w:numPr>
          <w:ilvl w:val="0"/>
          <w:numId w:val="19"/>
        </w:numPr>
      </w:pPr>
      <w:r>
        <w:t>Los clientes se identifican por su número de pasaporte, nombre y dirección, así como por su cuenta bancaria.</w:t>
      </w:r>
    </w:p>
    <w:p w14:paraId="6B58F4D9" w14:textId="77777777" w:rsidR="002170EB" w:rsidRDefault="002170EB" w:rsidP="002170EB">
      <w:pPr>
        <w:pStyle w:val="Prrafodelista"/>
        <w:numPr>
          <w:ilvl w:val="0"/>
          <w:numId w:val="19"/>
        </w:numPr>
      </w:pPr>
      <w:r>
        <w:t>Los clientes hacen pedidos. Dado que un cliente puede realizar varios pedidos, es importante conocer la fecha del pedido y el importe total.</w:t>
      </w:r>
    </w:p>
    <w:p w14:paraId="595D36B9" w14:textId="77777777" w:rsidR="002170EB" w:rsidRDefault="002170EB" w:rsidP="002170EB">
      <w:pPr>
        <w:pStyle w:val="Prrafodelista"/>
        <w:numPr>
          <w:ilvl w:val="0"/>
          <w:numId w:val="19"/>
        </w:numPr>
      </w:pPr>
      <w:r>
        <w:t>Cada producto se identifica por su código EAN, marca, nombre y precio. Un pedido puede incluir varios productos diferentes.</w:t>
      </w:r>
    </w:p>
    <w:p w14:paraId="7A9CE910" w14:textId="4769BF5B" w:rsidR="002170EB" w:rsidRPr="002170EB" w:rsidRDefault="002170EB" w:rsidP="002170EB">
      <w:pPr>
        <w:pStyle w:val="Prrafodelista"/>
        <w:numPr>
          <w:ilvl w:val="0"/>
          <w:numId w:val="19"/>
        </w:numPr>
      </w:pPr>
      <w:r>
        <w:t>El sistema puede crear cupones para los clientes, de modo que cada cliente puede recibir varios cupones. Cada cupón está relacionado con un cliente y debe incluir una fecha de vencimiento y un porcentaje de descuento.</w:t>
      </w:r>
    </w:p>
    <w:p w14:paraId="6E7D510A" w14:textId="77777777" w:rsidR="004C19D4" w:rsidRPr="002170EB" w:rsidRDefault="004C19D4" w:rsidP="004C19D4">
      <w:pPr>
        <w:pStyle w:val="Prrafodelista"/>
      </w:pPr>
    </w:p>
    <w:p w14:paraId="43C1D002" w14:textId="2B73C121" w:rsidR="00C30B5A" w:rsidRDefault="00EE1E85" w:rsidP="00C30B5A">
      <w:pPr>
        <w:rPr>
          <w:lang w:val="en-US"/>
        </w:rPr>
      </w:pPr>
      <w:r>
        <w:rPr>
          <w:lang w:val="en-US"/>
        </w:rPr>
        <w:t>Se pide</w:t>
      </w:r>
      <w:r w:rsidR="00C30B5A">
        <w:rPr>
          <w:lang w:val="en-US"/>
        </w:rPr>
        <w:t>:</w:t>
      </w:r>
    </w:p>
    <w:p w14:paraId="06AAE157" w14:textId="77777777" w:rsidR="002170EB" w:rsidRDefault="002170EB" w:rsidP="00C30B5A">
      <w:pPr>
        <w:rPr>
          <w:lang w:val="en-US"/>
        </w:rPr>
      </w:pPr>
    </w:p>
    <w:p w14:paraId="05C6639A" w14:textId="46A7D5D7" w:rsidR="00C30B5A" w:rsidRDefault="002170EB" w:rsidP="00C30B5A">
      <w:pPr>
        <w:pStyle w:val="Prrafodelista"/>
        <w:numPr>
          <w:ilvl w:val="0"/>
          <w:numId w:val="16"/>
        </w:numPr>
      </w:pPr>
      <w:bookmarkStart w:id="0" w:name="_Hlk185091377"/>
      <w:r>
        <w:t>Un diagrama relacional (no hace falta decir que no olvides incluir todas las tablas, columnas, relaciones y tipos de datos apropiados</w:t>
      </w:r>
      <w:r w:rsidR="004C19D4" w:rsidRPr="002170EB">
        <w:t>)</w:t>
      </w:r>
      <w:r w:rsidR="00531292" w:rsidRPr="002170EB">
        <w:t>.</w:t>
      </w:r>
      <w:r w:rsidR="00C30B5A" w:rsidRPr="002170EB">
        <w:t xml:space="preserve"> </w:t>
      </w:r>
      <w:r w:rsidR="00531292" w:rsidRPr="002170EB">
        <w:t>(2 p</w:t>
      </w:r>
      <w:r>
        <w:t>unto</w:t>
      </w:r>
      <w:r w:rsidR="00531292" w:rsidRPr="002170EB">
        <w:t>s)</w:t>
      </w:r>
    </w:p>
    <w:p w14:paraId="2FC37472" w14:textId="2BB75EB2" w:rsidR="0025602E" w:rsidRDefault="0025602E" w:rsidP="0025602E">
      <w:r>
        <w:rPr>
          <w:noProof/>
          <w:lang w:eastAsia="es-ES"/>
        </w:rPr>
        <w:lastRenderedPageBreak/>
        <w:drawing>
          <wp:anchor distT="0" distB="0" distL="114300" distR="114300" simplePos="0" relativeHeight="251658240" behindDoc="0" locked="0" layoutInCell="1" allowOverlap="1" wp14:anchorId="6A5B627F" wp14:editId="4E5A1187">
            <wp:simplePos x="1076325" y="2676525"/>
            <wp:positionH relativeFrom="margin">
              <wp:align>left</wp:align>
            </wp:positionH>
            <wp:positionV relativeFrom="margin">
              <wp:align>top</wp:align>
            </wp:positionV>
            <wp:extent cx="5400040" cy="41414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ercicio1DiagramaFina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141470"/>
                    </a:xfrm>
                    <a:prstGeom prst="rect">
                      <a:avLst/>
                    </a:prstGeom>
                  </pic:spPr>
                </pic:pic>
              </a:graphicData>
            </a:graphic>
          </wp:anchor>
        </w:drawing>
      </w:r>
    </w:p>
    <w:p w14:paraId="17160832" w14:textId="4965E8D1" w:rsidR="0025602E" w:rsidRDefault="0025602E" w:rsidP="0025602E">
      <w:r>
        <w:t>Para aclarar algunos de los valores de los campos:</w:t>
      </w:r>
    </w:p>
    <w:p w14:paraId="65A17B55" w14:textId="551E0550" w:rsidR="0025602E" w:rsidRDefault="0025602E" w:rsidP="0025602E">
      <w:r>
        <w:t>No recuerdo la cantidad de números que tiene un pasaporte pero siempre es fija, por eso la opción de char.</w:t>
      </w:r>
    </w:p>
    <w:p w14:paraId="7BBEC14D" w14:textId="30A15D2D" w:rsidR="0025602E" w:rsidRDefault="0025602E" w:rsidP="0025602E">
      <w:r>
        <w:t>EAN se lo que es, pero no su formato, también he elegido char, pero con una cantidad indicativa.</w:t>
      </w:r>
    </w:p>
    <w:p w14:paraId="398052E0" w14:textId="499EAB36" w:rsidR="0025602E" w:rsidRDefault="0025602E" w:rsidP="0025602E">
      <w:r>
        <w:t>La mayoría de los códigos, las PK, son char con una longitud determinada, ya que me imagino en este caso que siempre tienen el mismo formato y longitud, sólo que, modificando los valores de números y letras.</w:t>
      </w:r>
    </w:p>
    <w:p w14:paraId="671B1639" w14:textId="764753FC" w:rsidR="0025602E" w:rsidRDefault="0025602E" w:rsidP="0025602E">
      <w:r>
        <w:t>En el porcentaje de descuento, pensé en un decimal, pero no se dan este tipo de descuentos, siempre suelen ser números enteros, por eso el Smallint</w:t>
      </w:r>
      <w:r w:rsidR="00A83E90">
        <w:t>.</w:t>
      </w:r>
    </w:p>
    <w:p w14:paraId="296DE163" w14:textId="611BB38A" w:rsidR="00A83E90" w:rsidRDefault="00A83E90" w:rsidP="0025602E">
      <w:r>
        <w:t>Por lo demás todo es bastante estándar.</w:t>
      </w:r>
    </w:p>
    <w:p w14:paraId="5E12FBFA" w14:textId="4F74B714" w:rsidR="0025602E" w:rsidRDefault="0025602E" w:rsidP="0025602E"/>
    <w:p w14:paraId="4BA04DBC" w14:textId="19C5899A" w:rsidR="0025602E" w:rsidRDefault="0025602E" w:rsidP="0025602E"/>
    <w:p w14:paraId="4A3C9D21" w14:textId="015D9E18" w:rsidR="0025602E" w:rsidRDefault="0025602E" w:rsidP="0025602E"/>
    <w:p w14:paraId="7F86BE67" w14:textId="7BEE7ED2" w:rsidR="0025602E" w:rsidRDefault="0025602E" w:rsidP="0025602E"/>
    <w:p w14:paraId="078434FB" w14:textId="092DE89E" w:rsidR="00A83E90" w:rsidRDefault="00A83E90" w:rsidP="0025602E"/>
    <w:p w14:paraId="4141A281" w14:textId="58833505" w:rsidR="00A83E90" w:rsidRDefault="00A83E90" w:rsidP="0025602E"/>
    <w:p w14:paraId="3C95F614" w14:textId="68102086" w:rsidR="00A83E90" w:rsidRDefault="00A83E90" w:rsidP="0025602E"/>
    <w:p w14:paraId="4DBC9F4D" w14:textId="77777777" w:rsidR="00A83E90" w:rsidRPr="002170EB" w:rsidRDefault="00A83E90" w:rsidP="0025602E"/>
    <w:p w14:paraId="5A51A068" w14:textId="04BCA386" w:rsidR="00531292" w:rsidRDefault="007A672B" w:rsidP="00C30B5A">
      <w:pPr>
        <w:pStyle w:val="Prrafodelista"/>
        <w:numPr>
          <w:ilvl w:val="0"/>
          <w:numId w:val="16"/>
        </w:numPr>
      </w:pPr>
      <w:r>
        <w:t xml:space="preserve">Tu implementación SQL (que debe ajustarse a tu diagrama relacional). </w:t>
      </w:r>
      <w:r w:rsidR="00531292" w:rsidRPr="007A672B">
        <w:t>(2 p</w:t>
      </w:r>
      <w:r>
        <w:t>unto</w:t>
      </w:r>
      <w:r w:rsidR="00531292" w:rsidRPr="007A672B">
        <w:t>s)</w:t>
      </w:r>
    </w:p>
    <w:p w14:paraId="53D9FBB5" w14:textId="25309AFE" w:rsidR="00016F57" w:rsidRDefault="00016F57" w:rsidP="00016F57"/>
    <w:p w14:paraId="11993C48" w14:textId="77777777" w:rsidR="00016F57" w:rsidRDefault="00016F57" w:rsidP="00016F57">
      <w:r>
        <w:t>DROP DATABASE IF EXISTS tienda;</w:t>
      </w:r>
    </w:p>
    <w:p w14:paraId="3EAA510D" w14:textId="77777777" w:rsidR="00016F57" w:rsidRDefault="00016F57" w:rsidP="00016F57">
      <w:r>
        <w:t>CREATE DATABASE tienda;</w:t>
      </w:r>
    </w:p>
    <w:p w14:paraId="26F430B9" w14:textId="77777777" w:rsidR="00016F57" w:rsidRDefault="00016F57" w:rsidP="00016F57">
      <w:r>
        <w:t>USE tienda;</w:t>
      </w:r>
    </w:p>
    <w:p w14:paraId="00FDEA40" w14:textId="77777777" w:rsidR="00016F57" w:rsidRDefault="00016F57" w:rsidP="00016F57"/>
    <w:p w14:paraId="28103FD7" w14:textId="77777777" w:rsidR="00016F57" w:rsidRDefault="00016F57" w:rsidP="00016F57">
      <w:r>
        <w:t>CREATE TABLE clientes(</w:t>
      </w:r>
    </w:p>
    <w:p w14:paraId="126DE37E" w14:textId="77777777" w:rsidR="00016F57" w:rsidRDefault="00016F57" w:rsidP="00016F57">
      <w:r>
        <w:tab/>
        <w:t>num_pasaporte char(10) unique not null,</w:t>
      </w:r>
    </w:p>
    <w:p w14:paraId="1CBD0339" w14:textId="77777777" w:rsidR="00016F57" w:rsidRDefault="00016F57" w:rsidP="00016F57">
      <w:r>
        <w:t xml:space="preserve">    nombre varchar(25) not null,</w:t>
      </w:r>
    </w:p>
    <w:p w14:paraId="1A316482" w14:textId="77777777" w:rsidR="00016F57" w:rsidRDefault="00016F57" w:rsidP="00016F57">
      <w:r>
        <w:t xml:space="preserve">    direccion varchar(30) not null,</w:t>
      </w:r>
    </w:p>
    <w:p w14:paraId="73E9934C" w14:textId="77777777" w:rsidR="00016F57" w:rsidRDefault="00016F57" w:rsidP="00016F57">
      <w:r>
        <w:t xml:space="preserve">    cuenta_bancaria char(24),</w:t>
      </w:r>
    </w:p>
    <w:p w14:paraId="62C4B86A" w14:textId="77777777" w:rsidR="00016F57" w:rsidRDefault="00016F57" w:rsidP="00016F57">
      <w:r>
        <w:t xml:space="preserve">    CONSTRAINT num_pasaporte primary key (num_pasaporte)</w:t>
      </w:r>
    </w:p>
    <w:p w14:paraId="2FE3AF06" w14:textId="77777777" w:rsidR="00016F57" w:rsidRDefault="00016F57" w:rsidP="00016F57">
      <w:r>
        <w:t xml:space="preserve">    );</w:t>
      </w:r>
    </w:p>
    <w:p w14:paraId="4CBE3DF7" w14:textId="77777777" w:rsidR="00016F57" w:rsidRDefault="00016F57" w:rsidP="00016F57">
      <w:r>
        <w:t xml:space="preserve">    </w:t>
      </w:r>
    </w:p>
    <w:p w14:paraId="395BFCD4" w14:textId="77777777" w:rsidR="00016F57" w:rsidRDefault="00016F57" w:rsidP="00016F57">
      <w:r>
        <w:t>CREATE TABLE pedidos(</w:t>
      </w:r>
    </w:p>
    <w:p w14:paraId="18FF3187" w14:textId="77777777" w:rsidR="00016F57" w:rsidRDefault="00016F57" w:rsidP="00016F57">
      <w:r>
        <w:tab/>
        <w:t>cod_pedido char(6) unique not null,</w:t>
      </w:r>
    </w:p>
    <w:p w14:paraId="111BB9B9" w14:textId="77777777" w:rsidR="00016F57" w:rsidRDefault="00016F57" w:rsidP="00016F57">
      <w:r>
        <w:t xml:space="preserve">    fecha datetime not null,</w:t>
      </w:r>
    </w:p>
    <w:p w14:paraId="6FB0B217" w14:textId="77777777" w:rsidR="00016F57" w:rsidRDefault="00016F57" w:rsidP="00016F57">
      <w:r>
        <w:t xml:space="preserve">    importe decimal(6,2)not null, </w:t>
      </w:r>
    </w:p>
    <w:p w14:paraId="68AD0BEC" w14:textId="77777777" w:rsidR="00016F57" w:rsidRDefault="00016F57" w:rsidP="00016F57">
      <w:r>
        <w:t xml:space="preserve">    num_pasaporte char(10) not null,</w:t>
      </w:r>
    </w:p>
    <w:p w14:paraId="51AF4868" w14:textId="77777777" w:rsidR="00016F57" w:rsidRDefault="00016F57" w:rsidP="00016F57">
      <w:r>
        <w:t xml:space="preserve">    CONSTRAINT cod_pedido primary key (cod_pedido),</w:t>
      </w:r>
    </w:p>
    <w:p w14:paraId="4C79984B" w14:textId="77777777" w:rsidR="00016F57" w:rsidRDefault="00016F57" w:rsidP="00016F57">
      <w:r>
        <w:t xml:space="preserve">    CONSTRAINT num_pasaporte foreign key (num_pasaporte) references clientes (num_pasaporte)</w:t>
      </w:r>
    </w:p>
    <w:p w14:paraId="6FD45F44" w14:textId="77777777" w:rsidR="00016F57" w:rsidRDefault="00016F57" w:rsidP="00016F57">
      <w:r>
        <w:t xml:space="preserve">    );</w:t>
      </w:r>
    </w:p>
    <w:p w14:paraId="4157B4BB" w14:textId="77777777" w:rsidR="00016F57" w:rsidRDefault="00016F57" w:rsidP="00016F57">
      <w:r>
        <w:t xml:space="preserve">    </w:t>
      </w:r>
    </w:p>
    <w:p w14:paraId="5CBD3BAE" w14:textId="77777777" w:rsidR="00016F57" w:rsidRDefault="00016F57" w:rsidP="00016F57">
      <w:r>
        <w:t>CREATE TABLE cupones(</w:t>
      </w:r>
    </w:p>
    <w:p w14:paraId="62A76291" w14:textId="77777777" w:rsidR="00016F57" w:rsidRDefault="00016F57" w:rsidP="00016F57">
      <w:r>
        <w:tab/>
        <w:t>cod_cupon char(6) unique not null,</w:t>
      </w:r>
    </w:p>
    <w:p w14:paraId="4A7D4525" w14:textId="77777777" w:rsidR="00016F57" w:rsidRDefault="00016F57" w:rsidP="00016F57">
      <w:r>
        <w:t xml:space="preserve">    fecha_venci date not null,</w:t>
      </w:r>
    </w:p>
    <w:p w14:paraId="42D26892" w14:textId="77777777" w:rsidR="00016F57" w:rsidRDefault="00016F57" w:rsidP="00016F57">
      <w:r>
        <w:t xml:space="preserve">    porcent_dto smallint not null,</w:t>
      </w:r>
    </w:p>
    <w:p w14:paraId="1D02717F" w14:textId="77777777" w:rsidR="00016F57" w:rsidRDefault="00016F57" w:rsidP="00016F57">
      <w:r>
        <w:t xml:space="preserve">    CONSTRAINT cod_cupon primary key (cod_cupon)</w:t>
      </w:r>
    </w:p>
    <w:p w14:paraId="01C8E16B" w14:textId="77777777" w:rsidR="00016F57" w:rsidRDefault="00016F57" w:rsidP="00016F57">
      <w:r>
        <w:t xml:space="preserve">    );</w:t>
      </w:r>
    </w:p>
    <w:p w14:paraId="127C75E7" w14:textId="77777777" w:rsidR="00016F57" w:rsidRDefault="00016F57" w:rsidP="00016F57">
      <w:r>
        <w:t xml:space="preserve">    </w:t>
      </w:r>
    </w:p>
    <w:p w14:paraId="4BC3E2F4" w14:textId="77777777" w:rsidR="00016F57" w:rsidRDefault="00016F57" w:rsidP="00016F57">
      <w:r>
        <w:t>CREATE TABLE productos(</w:t>
      </w:r>
    </w:p>
    <w:p w14:paraId="34E698C9" w14:textId="77777777" w:rsidR="00016F57" w:rsidRDefault="00016F57" w:rsidP="00016F57">
      <w:r>
        <w:tab/>
        <w:t>ean char(10) unique not null,</w:t>
      </w:r>
    </w:p>
    <w:p w14:paraId="0D803150" w14:textId="77777777" w:rsidR="00016F57" w:rsidRDefault="00016F57" w:rsidP="00016F57">
      <w:r>
        <w:t xml:space="preserve">    nombre varchar(25) not null,</w:t>
      </w:r>
    </w:p>
    <w:p w14:paraId="09F078D2" w14:textId="77777777" w:rsidR="00016F57" w:rsidRDefault="00016F57" w:rsidP="00016F57">
      <w:r>
        <w:t xml:space="preserve">    marca varchar(12) not null,</w:t>
      </w:r>
    </w:p>
    <w:p w14:paraId="6957D0F3" w14:textId="7CEBC547" w:rsidR="00016F57" w:rsidRDefault="00016F57" w:rsidP="00016F57">
      <w:r>
        <w:lastRenderedPageBreak/>
        <w:t xml:space="preserve">    precio decimal(6,2) not null,</w:t>
      </w:r>
    </w:p>
    <w:p w14:paraId="68F7F11D" w14:textId="02A43A07" w:rsidR="00016F57" w:rsidRDefault="00016F57" w:rsidP="00016F57">
      <w:r>
        <w:t xml:space="preserve">    CONSTRAINT ean primary key (ean)</w:t>
      </w:r>
    </w:p>
    <w:p w14:paraId="0AE9C286" w14:textId="77777777" w:rsidR="00016F57" w:rsidRDefault="00016F57" w:rsidP="00016F57">
      <w:r>
        <w:t xml:space="preserve">    );</w:t>
      </w:r>
    </w:p>
    <w:p w14:paraId="44D8521D" w14:textId="3ED26293" w:rsidR="00016F57" w:rsidRDefault="00016F57" w:rsidP="00016F57">
      <w:r>
        <w:t xml:space="preserve">    </w:t>
      </w:r>
    </w:p>
    <w:p w14:paraId="39D30EA8" w14:textId="789BCC63" w:rsidR="00016F57" w:rsidRDefault="00016F57" w:rsidP="00016F57">
      <w:r>
        <w:t>CREATE TABLE cupones_clientes(</w:t>
      </w:r>
    </w:p>
    <w:p w14:paraId="70E620FD" w14:textId="03ADE5F0" w:rsidR="00016F57" w:rsidRDefault="00016F57" w:rsidP="00016F57">
      <w:r>
        <w:tab/>
        <w:t>cod_cupon char(6) not null,</w:t>
      </w:r>
    </w:p>
    <w:p w14:paraId="478C8192" w14:textId="2BEF2A6F" w:rsidR="00016F57" w:rsidRDefault="00016F57" w:rsidP="00016F57">
      <w:r>
        <w:t xml:space="preserve">    num_pas char(10) not null,</w:t>
      </w:r>
    </w:p>
    <w:p w14:paraId="74539B06" w14:textId="6497952F" w:rsidR="00016F57" w:rsidRDefault="00016F57" w:rsidP="00016F57">
      <w:r>
        <w:t xml:space="preserve">    CONSTRAINT cupon_pasaporte primary key (cod_cupon, num_pas),</w:t>
      </w:r>
    </w:p>
    <w:p w14:paraId="466F1EFA" w14:textId="3CFAF227" w:rsidR="00016F57" w:rsidRDefault="00016F57" w:rsidP="00016F57">
      <w:r>
        <w:t xml:space="preserve">    CONSTRAINT cod_cupon foreign key (cod_cupon) references cupones (cod_cupon),</w:t>
      </w:r>
    </w:p>
    <w:p w14:paraId="300448F1" w14:textId="3FD3697F" w:rsidR="00016F57" w:rsidRDefault="00016F57" w:rsidP="00016F57">
      <w:r>
        <w:t xml:space="preserve">    CONSTRAINT num_pas foreign key (num_pas) references clientes (num_pasaporte)</w:t>
      </w:r>
    </w:p>
    <w:p w14:paraId="2F6F2383" w14:textId="7B9B448B" w:rsidR="00016F57" w:rsidRDefault="00016F57" w:rsidP="00016F57">
      <w:r>
        <w:t xml:space="preserve">    );</w:t>
      </w:r>
    </w:p>
    <w:p w14:paraId="55B229E3" w14:textId="5C035F12" w:rsidR="00016F57" w:rsidRDefault="00016F57" w:rsidP="00016F57">
      <w:r>
        <w:t xml:space="preserve">    </w:t>
      </w:r>
    </w:p>
    <w:p w14:paraId="3C3F0BDC" w14:textId="77777777" w:rsidR="001672DC" w:rsidRDefault="001672DC" w:rsidP="001672DC">
      <w:r>
        <w:t>CREATE TABLE productos_pedidos(</w:t>
      </w:r>
    </w:p>
    <w:p w14:paraId="59B6C226" w14:textId="77777777" w:rsidR="001672DC" w:rsidRDefault="001672DC" w:rsidP="001672DC">
      <w:r>
        <w:tab/>
        <w:t>ean char(6) not null,</w:t>
      </w:r>
    </w:p>
    <w:p w14:paraId="534313BB" w14:textId="77777777" w:rsidR="001672DC" w:rsidRDefault="001672DC" w:rsidP="001672DC">
      <w:r>
        <w:t xml:space="preserve">    cod_ped char(10) not null,</w:t>
      </w:r>
    </w:p>
    <w:p w14:paraId="4F58C44D" w14:textId="77777777" w:rsidR="001672DC" w:rsidRDefault="001672DC" w:rsidP="001672DC">
      <w:r>
        <w:t xml:space="preserve">    CONSTRAINT listado_producto primary key (ean, cod_ped),</w:t>
      </w:r>
    </w:p>
    <w:p w14:paraId="1B6F8FDF" w14:textId="77777777" w:rsidR="001672DC" w:rsidRDefault="001672DC" w:rsidP="001672DC">
      <w:r>
        <w:t xml:space="preserve">    CONSTRAINT ean foreign key (ean) references productos (ean),</w:t>
      </w:r>
    </w:p>
    <w:p w14:paraId="21EF25F2" w14:textId="77777777" w:rsidR="001672DC" w:rsidRDefault="001672DC" w:rsidP="001672DC">
      <w:r>
        <w:t xml:space="preserve">    CONSTRAINT cod_ped foreign key (cod_ped) references pedidos (cod_pedido)</w:t>
      </w:r>
    </w:p>
    <w:p w14:paraId="787F3CAC" w14:textId="6E8F76C6" w:rsidR="00016F57" w:rsidRDefault="001672DC" w:rsidP="001672DC">
      <w:r>
        <w:t xml:space="preserve">    );</w:t>
      </w:r>
    </w:p>
    <w:p w14:paraId="23BB8C3D" w14:textId="469703CB" w:rsidR="00016F57" w:rsidRDefault="00016F57" w:rsidP="00016F57">
      <w:r>
        <w:t>Este es todo mi código sql. Incluyo una captura de pantalla de la ejecución del script.</w:t>
      </w:r>
    </w:p>
    <w:p w14:paraId="5C047646" w14:textId="5E7593DE" w:rsidR="00016F57" w:rsidRDefault="00016F57" w:rsidP="00016F57">
      <w:r>
        <w:rPr>
          <w:noProof/>
          <w:lang w:eastAsia="es-ES"/>
        </w:rPr>
        <w:drawing>
          <wp:anchor distT="0" distB="0" distL="114300" distR="114300" simplePos="0" relativeHeight="251659264" behindDoc="0" locked="0" layoutInCell="1" allowOverlap="1" wp14:anchorId="1E942379" wp14:editId="21A051FC">
            <wp:simplePos x="0" y="0"/>
            <wp:positionH relativeFrom="margin">
              <wp:align>right</wp:align>
            </wp:positionH>
            <wp:positionV relativeFrom="margin">
              <wp:posOffset>5226050</wp:posOffset>
            </wp:positionV>
            <wp:extent cx="5400040" cy="65151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651510"/>
                    </a:xfrm>
                    <a:prstGeom prst="rect">
                      <a:avLst/>
                    </a:prstGeom>
                  </pic:spPr>
                </pic:pic>
              </a:graphicData>
            </a:graphic>
          </wp:anchor>
        </w:drawing>
      </w:r>
    </w:p>
    <w:p w14:paraId="217C853C" w14:textId="2E8B7F1D" w:rsidR="00016F57" w:rsidRDefault="00016F57" w:rsidP="00016F57"/>
    <w:p w14:paraId="543FF744" w14:textId="20B435CB" w:rsidR="00016F57" w:rsidRDefault="00016F57" w:rsidP="00016F57"/>
    <w:p w14:paraId="7F3C1206" w14:textId="48DFCE3E" w:rsidR="00016F57" w:rsidRDefault="00016F57" w:rsidP="00016F57"/>
    <w:p w14:paraId="2855F9F4" w14:textId="77777777" w:rsidR="00016F57" w:rsidRDefault="00016F57" w:rsidP="00016F57"/>
    <w:p w14:paraId="04C43733" w14:textId="75D80ECE" w:rsidR="00A83E90" w:rsidRDefault="00A83E90" w:rsidP="00A83E90">
      <w:pPr>
        <w:pStyle w:val="Prrafodelista"/>
      </w:pPr>
    </w:p>
    <w:p w14:paraId="7CBCE693" w14:textId="326D99A7" w:rsidR="001672DC" w:rsidRDefault="001672DC" w:rsidP="00A83E90">
      <w:pPr>
        <w:pStyle w:val="Prrafodelista"/>
      </w:pPr>
    </w:p>
    <w:p w14:paraId="31AC6DB7" w14:textId="74129825" w:rsidR="001672DC" w:rsidRDefault="001672DC" w:rsidP="00A83E90">
      <w:pPr>
        <w:pStyle w:val="Prrafodelista"/>
      </w:pPr>
    </w:p>
    <w:p w14:paraId="0863B69C" w14:textId="042795E0" w:rsidR="001672DC" w:rsidRDefault="001672DC" w:rsidP="00A83E90">
      <w:pPr>
        <w:pStyle w:val="Prrafodelista"/>
      </w:pPr>
    </w:p>
    <w:p w14:paraId="7DAD54D7" w14:textId="482CCA64" w:rsidR="001672DC" w:rsidRDefault="001672DC" w:rsidP="00A83E90">
      <w:pPr>
        <w:pStyle w:val="Prrafodelista"/>
      </w:pPr>
    </w:p>
    <w:p w14:paraId="795D43DA" w14:textId="1E7C3D4D" w:rsidR="001672DC" w:rsidRDefault="001672DC" w:rsidP="00A83E90">
      <w:pPr>
        <w:pStyle w:val="Prrafodelista"/>
      </w:pPr>
    </w:p>
    <w:p w14:paraId="1F48822D" w14:textId="77777777" w:rsidR="001672DC" w:rsidRPr="007A672B" w:rsidRDefault="001672DC" w:rsidP="00A83E90">
      <w:pPr>
        <w:pStyle w:val="Prrafodelista"/>
      </w:pPr>
    </w:p>
    <w:p w14:paraId="4E19752E" w14:textId="266355A1" w:rsidR="00531292" w:rsidRDefault="007A672B" w:rsidP="00C30B5A">
      <w:pPr>
        <w:pStyle w:val="Prrafodelista"/>
        <w:numPr>
          <w:ilvl w:val="0"/>
          <w:numId w:val="16"/>
        </w:numPr>
      </w:pPr>
      <w:r>
        <w:lastRenderedPageBreak/>
        <w:t>Tu diagrama de ingeniería inversa (no olvides que debe coincidir con tu diagrama relacional)</w:t>
      </w:r>
      <w:r w:rsidR="004C19D4" w:rsidRPr="007A672B">
        <w:t>.</w:t>
      </w:r>
      <w:r w:rsidR="00531292" w:rsidRPr="007A672B">
        <w:t xml:space="preserve"> (1 p</w:t>
      </w:r>
      <w:r>
        <w:t>unto</w:t>
      </w:r>
      <w:r w:rsidR="00531292" w:rsidRPr="007A672B">
        <w:t>)</w:t>
      </w:r>
    </w:p>
    <w:p w14:paraId="6F4F908C" w14:textId="27F04201" w:rsidR="001672DC" w:rsidRDefault="001672DC" w:rsidP="001672DC">
      <w:r>
        <w:rPr>
          <w:noProof/>
          <w:lang w:eastAsia="es-ES"/>
        </w:rPr>
        <w:drawing>
          <wp:anchor distT="0" distB="0" distL="114300" distR="114300" simplePos="0" relativeHeight="251660288" behindDoc="0" locked="0" layoutInCell="1" allowOverlap="1" wp14:anchorId="2E981841" wp14:editId="413C509B">
            <wp:simplePos x="0" y="0"/>
            <wp:positionH relativeFrom="margin">
              <wp:posOffset>-184150</wp:posOffset>
            </wp:positionH>
            <wp:positionV relativeFrom="margin">
              <wp:posOffset>774700</wp:posOffset>
            </wp:positionV>
            <wp:extent cx="5400040" cy="44323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4432300"/>
                    </a:xfrm>
                    <a:prstGeom prst="rect">
                      <a:avLst/>
                    </a:prstGeom>
                  </pic:spPr>
                </pic:pic>
              </a:graphicData>
            </a:graphic>
          </wp:anchor>
        </w:drawing>
      </w:r>
    </w:p>
    <w:p w14:paraId="160EEC0D" w14:textId="5A82D314" w:rsidR="001672DC" w:rsidRDefault="001672DC" w:rsidP="001672DC"/>
    <w:p w14:paraId="6B7D21FD" w14:textId="1EA9662C" w:rsidR="001672DC" w:rsidRDefault="001672DC" w:rsidP="001672DC">
      <w:r>
        <w:t>Este es el diagrama que resulta de la ingeniería inversa en el workbench.</w:t>
      </w:r>
    </w:p>
    <w:p w14:paraId="2C71687E" w14:textId="27EB0B9C" w:rsidR="001672DC" w:rsidRDefault="001672DC" w:rsidP="001672DC"/>
    <w:p w14:paraId="275F35BB" w14:textId="3292BB4A" w:rsidR="001672DC" w:rsidRDefault="001672DC" w:rsidP="001672DC"/>
    <w:p w14:paraId="1AE3F921" w14:textId="6BE9F1AC" w:rsidR="001672DC" w:rsidRDefault="001672DC" w:rsidP="001672DC"/>
    <w:p w14:paraId="5EF465CD" w14:textId="63A413FF" w:rsidR="001672DC" w:rsidRPr="007A672B" w:rsidRDefault="001672DC" w:rsidP="001672DC"/>
    <w:p w14:paraId="7733AA6A" w14:textId="16899050" w:rsidR="00C273C9" w:rsidRDefault="00C273C9" w:rsidP="00527401">
      <w:pPr>
        <w:rPr>
          <w:b/>
          <w:bCs/>
        </w:rPr>
      </w:pPr>
    </w:p>
    <w:p w14:paraId="36720A6E" w14:textId="15F8B1E0" w:rsidR="001672DC" w:rsidRDefault="001672DC" w:rsidP="00527401">
      <w:pPr>
        <w:rPr>
          <w:b/>
          <w:bCs/>
        </w:rPr>
      </w:pPr>
    </w:p>
    <w:p w14:paraId="00CCA230" w14:textId="4780B32F" w:rsidR="001672DC" w:rsidRDefault="001672DC" w:rsidP="00527401">
      <w:pPr>
        <w:rPr>
          <w:b/>
          <w:bCs/>
        </w:rPr>
      </w:pPr>
    </w:p>
    <w:p w14:paraId="2F66F282" w14:textId="3A1CC2DC" w:rsidR="001672DC" w:rsidRDefault="001672DC" w:rsidP="00527401">
      <w:pPr>
        <w:rPr>
          <w:b/>
          <w:bCs/>
        </w:rPr>
      </w:pPr>
    </w:p>
    <w:p w14:paraId="7C6C3CFF" w14:textId="0A502C5A" w:rsidR="001672DC" w:rsidRDefault="001672DC" w:rsidP="00527401">
      <w:pPr>
        <w:rPr>
          <w:b/>
          <w:bCs/>
        </w:rPr>
      </w:pPr>
    </w:p>
    <w:p w14:paraId="40C22C3F" w14:textId="07745275" w:rsidR="001672DC" w:rsidRDefault="001672DC" w:rsidP="00527401">
      <w:pPr>
        <w:rPr>
          <w:b/>
          <w:bCs/>
        </w:rPr>
      </w:pPr>
    </w:p>
    <w:p w14:paraId="148BF499" w14:textId="7712B242" w:rsidR="001672DC" w:rsidRDefault="001672DC" w:rsidP="00527401">
      <w:pPr>
        <w:rPr>
          <w:b/>
          <w:bCs/>
        </w:rPr>
      </w:pPr>
    </w:p>
    <w:p w14:paraId="234D736E" w14:textId="77777777" w:rsidR="001672DC" w:rsidRPr="007A672B" w:rsidRDefault="001672DC" w:rsidP="00527401">
      <w:pPr>
        <w:rPr>
          <w:b/>
          <w:bCs/>
        </w:rPr>
      </w:pPr>
    </w:p>
    <w:p w14:paraId="2D363E05" w14:textId="0B5DC948" w:rsidR="009E512F" w:rsidRPr="007A672B" w:rsidRDefault="006F14F6" w:rsidP="00527401">
      <w:r w:rsidRPr="0021730F">
        <w:rPr>
          <w:b/>
          <w:bCs/>
        </w:rPr>
        <w:lastRenderedPageBreak/>
        <w:t>Pregunta</w:t>
      </w:r>
      <w:r w:rsidR="00527401" w:rsidRPr="0021730F">
        <w:rPr>
          <w:b/>
          <w:bCs/>
        </w:rPr>
        <w:t xml:space="preserve"> 2. </w:t>
      </w:r>
      <w:r w:rsidR="007A672B">
        <w:t xml:space="preserve">Piensa en una relación N:N (ejemplo: módulos y estudiantes) y una relación 1:1 (ejemplo: mensajero y furgoneta). </w:t>
      </w:r>
      <w:r w:rsidR="0021730F">
        <w:t>Se pide</w:t>
      </w:r>
      <w:r w:rsidR="007A672B">
        <w:t>:</w:t>
      </w:r>
    </w:p>
    <w:p w14:paraId="7B2AF202" w14:textId="030FA656" w:rsidR="004C19D4" w:rsidRPr="007A672B" w:rsidRDefault="004C19D4" w:rsidP="00527401"/>
    <w:p w14:paraId="2203B319" w14:textId="351F4A4D" w:rsidR="007A672B" w:rsidRDefault="007A672B" w:rsidP="007A672B">
      <w:pPr>
        <w:pStyle w:val="Prrafodelista"/>
        <w:numPr>
          <w:ilvl w:val="0"/>
          <w:numId w:val="20"/>
        </w:numPr>
      </w:pPr>
      <w:r>
        <w:t>Una breve implementación de SQL para la relación N:N (no más de 4 columnas para cada tabla) y una captura de pantalla de la ingeniería inversa. (2 puntos)</w:t>
      </w:r>
    </w:p>
    <w:p w14:paraId="2AC59F9C" w14:textId="4EC63CF2" w:rsidR="001672DC" w:rsidRDefault="001672DC" w:rsidP="001672DC"/>
    <w:p w14:paraId="0C8BC790" w14:textId="486B5B62" w:rsidR="00025490" w:rsidRDefault="00025490" w:rsidP="001672DC">
      <w:r>
        <w:t>El ejemplo que voy a usar sería de, gente perteneciente a un gremio o grupo, que reciben una multa por una infracción, un infractor puede tener varias multa, y en una multa puede haber implicado más de un infractor.</w:t>
      </w:r>
    </w:p>
    <w:p w14:paraId="6524790C" w14:textId="77777777" w:rsidR="00D66E58" w:rsidRDefault="00D66E58" w:rsidP="00D66E58">
      <w:r>
        <w:t>DROP DATABASE IF EXISTS multas;</w:t>
      </w:r>
    </w:p>
    <w:p w14:paraId="4344A696" w14:textId="77777777" w:rsidR="00D66E58" w:rsidRDefault="00D66E58" w:rsidP="00D66E58">
      <w:r>
        <w:t>CREATE DATABASE multas;</w:t>
      </w:r>
    </w:p>
    <w:p w14:paraId="3BB7B18B" w14:textId="77777777" w:rsidR="00D66E58" w:rsidRDefault="00D66E58" w:rsidP="00D66E58">
      <w:r>
        <w:t>use multas;</w:t>
      </w:r>
    </w:p>
    <w:p w14:paraId="1122EE4D" w14:textId="77777777" w:rsidR="00D66E58" w:rsidRDefault="00D66E58" w:rsidP="00D66E58"/>
    <w:p w14:paraId="041CBA6C" w14:textId="77777777" w:rsidR="00D66E58" w:rsidRDefault="00D66E58" w:rsidP="00D66E58">
      <w:r>
        <w:t>CREATE TABLE infractor(</w:t>
      </w:r>
    </w:p>
    <w:p w14:paraId="5D28686C" w14:textId="77777777" w:rsidR="00D66E58" w:rsidRDefault="00D66E58" w:rsidP="00D66E58">
      <w:r>
        <w:tab/>
        <w:t>cod_licencia CHAR(9) unique not null,</w:t>
      </w:r>
    </w:p>
    <w:p w14:paraId="723AD0FF" w14:textId="77777777" w:rsidR="00D66E58" w:rsidRDefault="00D66E58" w:rsidP="00D66E58">
      <w:r>
        <w:t xml:space="preserve">    nombre varchar(30) not null,</w:t>
      </w:r>
    </w:p>
    <w:p w14:paraId="5570B7B4" w14:textId="77777777" w:rsidR="00D66E58" w:rsidRDefault="00D66E58" w:rsidP="00D66E58">
      <w:r>
        <w:t xml:space="preserve">    fec_nacim date not null,</w:t>
      </w:r>
    </w:p>
    <w:p w14:paraId="604451F9" w14:textId="77777777" w:rsidR="00D66E58" w:rsidRDefault="00D66E58" w:rsidP="00D66E58">
      <w:r>
        <w:t xml:space="preserve">    reincidente boolean not null,</w:t>
      </w:r>
    </w:p>
    <w:p w14:paraId="3809B8A4" w14:textId="77777777" w:rsidR="00D66E58" w:rsidRDefault="00D66E58" w:rsidP="00D66E58">
      <w:r>
        <w:t xml:space="preserve">    CONSTRAINT cod_licencia primary key (cod_licencia)</w:t>
      </w:r>
    </w:p>
    <w:p w14:paraId="67FD36BB" w14:textId="77777777" w:rsidR="00D66E58" w:rsidRDefault="00D66E58" w:rsidP="00D66E58">
      <w:r>
        <w:t xml:space="preserve">    );</w:t>
      </w:r>
    </w:p>
    <w:p w14:paraId="782984E3" w14:textId="77777777" w:rsidR="00D66E58" w:rsidRDefault="00D66E58" w:rsidP="00D66E58">
      <w:r>
        <w:t xml:space="preserve">    </w:t>
      </w:r>
    </w:p>
    <w:p w14:paraId="6BDBFA50" w14:textId="77777777" w:rsidR="00D66E58" w:rsidRDefault="00D66E58" w:rsidP="00D66E58">
      <w:r>
        <w:t>CREATE TABLE multa(</w:t>
      </w:r>
    </w:p>
    <w:p w14:paraId="711EC705" w14:textId="77777777" w:rsidR="00D66E58" w:rsidRDefault="00D66E58" w:rsidP="00D66E58">
      <w:r>
        <w:tab/>
        <w:t>cod_multa char(6) unique not null,</w:t>
      </w:r>
    </w:p>
    <w:p w14:paraId="44C603AD" w14:textId="77777777" w:rsidR="00D66E58" w:rsidRDefault="00D66E58" w:rsidP="00D66E58">
      <w:r>
        <w:t xml:space="preserve">    lugar varchar(15) not null,</w:t>
      </w:r>
    </w:p>
    <w:p w14:paraId="7B87DD3C" w14:textId="77777777" w:rsidR="00D66E58" w:rsidRDefault="00D66E58" w:rsidP="00D66E58">
      <w:r>
        <w:t xml:space="preserve">    importe decimal(6,2) not null,</w:t>
      </w:r>
    </w:p>
    <w:p w14:paraId="263F3B63" w14:textId="77777777" w:rsidR="00D66E58" w:rsidRDefault="00D66E58" w:rsidP="00D66E58">
      <w:r>
        <w:t xml:space="preserve">    fecha date not null,</w:t>
      </w:r>
    </w:p>
    <w:p w14:paraId="62D610B7" w14:textId="77777777" w:rsidR="00D66E58" w:rsidRDefault="00D66E58" w:rsidP="00D66E58">
      <w:r>
        <w:t xml:space="preserve">    CONSTRAINT cod_multa primary key (cod_multa)</w:t>
      </w:r>
    </w:p>
    <w:p w14:paraId="494C2ED2" w14:textId="77777777" w:rsidR="00D66E58" w:rsidRDefault="00D66E58" w:rsidP="00D66E58">
      <w:r>
        <w:t xml:space="preserve">    );</w:t>
      </w:r>
    </w:p>
    <w:p w14:paraId="0AAD0F2D" w14:textId="77777777" w:rsidR="00D66E58" w:rsidRDefault="00D66E58" w:rsidP="00D66E58">
      <w:r>
        <w:t xml:space="preserve">    </w:t>
      </w:r>
    </w:p>
    <w:p w14:paraId="2C2BDF81" w14:textId="77777777" w:rsidR="00D66E58" w:rsidRDefault="00D66E58" w:rsidP="00D66E58">
      <w:r>
        <w:t>CREATE TABLE parte_multa(</w:t>
      </w:r>
    </w:p>
    <w:p w14:paraId="2A2A2D82" w14:textId="77777777" w:rsidR="00D66E58" w:rsidRDefault="00D66E58" w:rsidP="00D66E58">
      <w:r>
        <w:tab/>
        <w:t>cod_licencia char(9) not null,</w:t>
      </w:r>
    </w:p>
    <w:p w14:paraId="2F209F4E" w14:textId="77777777" w:rsidR="00D66E58" w:rsidRDefault="00D66E58" w:rsidP="00D66E58">
      <w:r>
        <w:t xml:space="preserve">    cod_multa char(6) not null,</w:t>
      </w:r>
    </w:p>
    <w:p w14:paraId="118C4D54" w14:textId="77777777" w:rsidR="00D66E58" w:rsidRDefault="00D66E58" w:rsidP="00D66E58">
      <w:r>
        <w:t xml:space="preserve">    CONSTRAINT implicados_multa primary key(cod_licencia,cod_multa),</w:t>
      </w:r>
    </w:p>
    <w:p w14:paraId="4E7F48C3" w14:textId="77777777" w:rsidR="00D66E58" w:rsidRDefault="00D66E58" w:rsidP="00D66E58">
      <w:r>
        <w:t xml:space="preserve">    CONSTRAINT cod_licencia foreign key (cod_licencia) references infractor(cod_licencia),</w:t>
      </w:r>
    </w:p>
    <w:p w14:paraId="041731FE" w14:textId="77777777" w:rsidR="00D66E58" w:rsidRDefault="00D66E58" w:rsidP="00D66E58">
      <w:r>
        <w:t xml:space="preserve">    CONSTRAINT cod_multa foreign key (cod_multa) references multa(cod_multa)</w:t>
      </w:r>
    </w:p>
    <w:p w14:paraId="3EE71794" w14:textId="783EEDB6" w:rsidR="001672DC" w:rsidRDefault="00D66E58" w:rsidP="00D66E58">
      <w:pPr>
        <w:pStyle w:val="Prrafodelista"/>
      </w:pPr>
      <w:r>
        <w:t xml:space="preserve">    );</w:t>
      </w:r>
    </w:p>
    <w:p w14:paraId="23707CC3" w14:textId="0997922E" w:rsidR="001672DC" w:rsidRDefault="00025490" w:rsidP="001672DC">
      <w:pPr>
        <w:pStyle w:val="Prrafodelista"/>
      </w:pPr>
      <w:r>
        <w:rPr>
          <w:noProof/>
          <w:lang w:eastAsia="es-ES"/>
        </w:rPr>
        <w:lastRenderedPageBreak/>
        <w:drawing>
          <wp:anchor distT="0" distB="0" distL="114300" distR="114300" simplePos="0" relativeHeight="251663360" behindDoc="0" locked="0" layoutInCell="1" allowOverlap="1" wp14:anchorId="23B66B75" wp14:editId="00C98299">
            <wp:simplePos x="1536700" y="-1898650"/>
            <wp:positionH relativeFrom="margin">
              <wp:align>left</wp:align>
            </wp:positionH>
            <wp:positionV relativeFrom="margin">
              <wp:align>top</wp:align>
            </wp:positionV>
            <wp:extent cx="4114800" cy="34290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14800" cy="3429000"/>
                    </a:xfrm>
                    <a:prstGeom prst="rect">
                      <a:avLst/>
                    </a:prstGeom>
                  </pic:spPr>
                </pic:pic>
              </a:graphicData>
            </a:graphic>
          </wp:anchor>
        </w:drawing>
      </w:r>
    </w:p>
    <w:p w14:paraId="08C501F1" w14:textId="1E3CA724" w:rsidR="001672DC" w:rsidRDefault="001672DC" w:rsidP="001672DC">
      <w:pPr>
        <w:pStyle w:val="Prrafodelista"/>
      </w:pPr>
    </w:p>
    <w:p w14:paraId="17E4E2BB" w14:textId="0FE4B3F1" w:rsidR="001672DC" w:rsidRDefault="001672DC" w:rsidP="001672DC">
      <w:pPr>
        <w:pStyle w:val="Prrafodelista"/>
      </w:pPr>
    </w:p>
    <w:p w14:paraId="53D7D75A" w14:textId="3A7F2B5E" w:rsidR="001672DC" w:rsidRDefault="001672DC" w:rsidP="001672DC">
      <w:pPr>
        <w:pStyle w:val="Prrafodelista"/>
      </w:pPr>
    </w:p>
    <w:p w14:paraId="3BAF7660" w14:textId="6F6A08BE" w:rsidR="001672DC" w:rsidRDefault="001672DC" w:rsidP="001672DC">
      <w:pPr>
        <w:pStyle w:val="Prrafodelista"/>
      </w:pPr>
    </w:p>
    <w:p w14:paraId="51DE5A55" w14:textId="105BF653" w:rsidR="001672DC" w:rsidRDefault="001672DC" w:rsidP="001672DC">
      <w:pPr>
        <w:pStyle w:val="Prrafodelista"/>
      </w:pPr>
    </w:p>
    <w:p w14:paraId="33057B43" w14:textId="1A13BD12" w:rsidR="00A001BD" w:rsidRDefault="00A001BD" w:rsidP="001672DC">
      <w:pPr>
        <w:pStyle w:val="Prrafodelista"/>
      </w:pPr>
    </w:p>
    <w:p w14:paraId="62728F24" w14:textId="77777777" w:rsidR="00025490" w:rsidRDefault="00025490" w:rsidP="001672DC">
      <w:pPr>
        <w:pStyle w:val="Prrafodelista"/>
      </w:pPr>
    </w:p>
    <w:p w14:paraId="73B66D15" w14:textId="77777777" w:rsidR="00025490" w:rsidRDefault="00025490" w:rsidP="001672DC">
      <w:pPr>
        <w:pStyle w:val="Prrafodelista"/>
      </w:pPr>
    </w:p>
    <w:p w14:paraId="1962192F" w14:textId="77777777" w:rsidR="00025490" w:rsidRDefault="00025490" w:rsidP="001672DC">
      <w:pPr>
        <w:pStyle w:val="Prrafodelista"/>
      </w:pPr>
    </w:p>
    <w:p w14:paraId="5D219FE7" w14:textId="77777777" w:rsidR="00025490" w:rsidRDefault="00025490" w:rsidP="001672DC">
      <w:pPr>
        <w:pStyle w:val="Prrafodelista"/>
      </w:pPr>
    </w:p>
    <w:p w14:paraId="49ECA5C9" w14:textId="77777777" w:rsidR="00025490" w:rsidRDefault="00025490" w:rsidP="001672DC">
      <w:pPr>
        <w:pStyle w:val="Prrafodelista"/>
      </w:pPr>
    </w:p>
    <w:p w14:paraId="56EF152D" w14:textId="77777777" w:rsidR="00025490" w:rsidRDefault="00025490" w:rsidP="001672DC">
      <w:pPr>
        <w:pStyle w:val="Prrafodelista"/>
      </w:pPr>
    </w:p>
    <w:p w14:paraId="30040987" w14:textId="77777777" w:rsidR="00025490" w:rsidRDefault="00025490" w:rsidP="001672DC">
      <w:pPr>
        <w:pStyle w:val="Prrafodelista"/>
      </w:pPr>
    </w:p>
    <w:p w14:paraId="6D8F03FA" w14:textId="77777777" w:rsidR="00025490" w:rsidRDefault="00025490" w:rsidP="001672DC">
      <w:pPr>
        <w:pStyle w:val="Prrafodelista"/>
      </w:pPr>
    </w:p>
    <w:p w14:paraId="02492CC4" w14:textId="6BF33D99" w:rsidR="00A001BD" w:rsidRDefault="00A001BD" w:rsidP="001672DC">
      <w:pPr>
        <w:pStyle w:val="Prrafodelista"/>
      </w:pPr>
      <w:r>
        <w:t>Este sería el diagrama que muestra la ingeniería inversa.</w:t>
      </w:r>
    </w:p>
    <w:p w14:paraId="4E257782" w14:textId="7BDF740A" w:rsidR="001672DC" w:rsidRDefault="001672DC" w:rsidP="001672DC">
      <w:pPr>
        <w:pStyle w:val="Prrafodelista"/>
      </w:pPr>
    </w:p>
    <w:p w14:paraId="46739C58" w14:textId="6210E7B2" w:rsidR="001672DC" w:rsidRDefault="001672DC" w:rsidP="001672DC">
      <w:pPr>
        <w:pStyle w:val="Prrafodelista"/>
      </w:pPr>
    </w:p>
    <w:p w14:paraId="3D957E2B" w14:textId="353A5D23" w:rsidR="00A001BD" w:rsidRDefault="00A001BD" w:rsidP="001672DC">
      <w:pPr>
        <w:pStyle w:val="Prrafodelista"/>
      </w:pPr>
    </w:p>
    <w:p w14:paraId="1B13CCCD" w14:textId="735B5910" w:rsidR="00A001BD" w:rsidRDefault="00A001BD" w:rsidP="001672DC">
      <w:pPr>
        <w:pStyle w:val="Prrafodelista"/>
      </w:pPr>
    </w:p>
    <w:p w14:paraId="1274B3D3" w14:textId="5DA25C03" w:rsidR="00A001BD" w:rsidRDefault="00A001BD" w:rsidP="001672DC">
      <w:pPr>
        <w:pStyle w:val="Prrafodelista"/>
      </w:pPr>
    </w:p>
    <w:p w14:paraId="38B0D002" w14:textId="7685938E" w:rsidR="00A001BD" w:rsidRDefault="00A001BD" w:rsidP="001672DC">
      <w:pPr>
        <w:pStyle w:val="Prrafodelista"/>
      </w:pPr>
    </w:p>
    <w:p w14:paraId="7D7A9456" w14:textId="7323DB0D" w:rsidR="00A001BD" w:rsidRDefault="00A001BD" w:rsidP="001672DC">
      <w:pPr>
        <w:pStyle w:val="Prrafodelista"/>
      </w:pPr>
    </w:p>
    <w:p w14:paraId="41978094" w14:textId="0442DC08" w:rsidR="00A001BD" w:rsidRDefault="00A001BD" w:rsidP="001672DC">
      <w:pPr>
        <w:pStyle w:val="Prrafodelista"/>
      </w:pPr>
    </w:p>
    <w:p w14:paraId="13FFC4F9" w14:textId="5A1329EC" w:rsidR="00A001BD" w:rsidRDefault="00A001BD" w:rsidP="001672DC">
      <w:pPr>
        <w:pStyle w:val="Prrafodelista"/>
      </w:pPr>
    </w:p>
    <w:p w14:paraId="2C3C1EBF" w14:textId="7DAE2487" w:rsidR="00A001BD" w:rsidRDefault="00A001BD" w:rsidP="001672DC">
      <w:pPr>
        <w:pStyle w:val="Prrafodelista"/>
      </w:pPr>
    </w:p>
    <w:p w14:paraId="1CBC5C96" w14:textId="58AD52F4" w:rsidR="00A001BD" w:rsidRDefault="00A001BD" w:rsidP="001672DC">
      <w:pPr>
        <w:pStyle w:val="Prrafodelista"/>
      </w:pPr>
    </w:p>
    <w:p w14:paraId="0C543DED" w14:textId="76A67E0B" w:rsidR="00A001BD" w:rsidRDefault="00A001BD" w:rsidP="001672DC">
      <w:pPr>
        <w:pStyle w:val="Prrafodelista"/>
      </w:pPr>
    </w:p>
    <w:p w14:paraId="6C3E598A" w14:textId="0D5C7F89" w:rsidR="00A001BD" w:rsidRDefault="00A001BD" w:rsidP="001672DC">
      <w:pPr>
        <w:pStyle w:val="Prrafodelista"/>
      </w:pPr>
    </w:p>
    <w:p w14:paraId="30955FD2" w14:textId="67351684" w:rsidR="00A001BD" w:rsidRDefault="00A001BD" w:rsidP="001672DC">
      <w:pPr>
        <w:pStyle w:val="Prrafodelista"/>
      </w:pPr>
    </w:p>
    <w:p w14:paraId="7AADB691" w14:textId="2135E4F5" w:rsidR="00A001BD" w:rsidRDefault="00A001BD" w:rsidP="001672DC">
      <w:pPr>
        <w:pStyle w:val="Prrafodelista"/>
      </w:pPr>
    </w:p>
    <w:p w14:paraId="2B9D3EEE" w14:textId="1CD0B251" w:rsidR="00A001BD" w:rsidRDefault="00A001BD" w:rsidP="001672DC">
      <w:pPr>
        <w:pStyle w:val="Prrafodelista"/>
      </w:pPr>
    </w:p>
    <w:p w14:paraId="0D559330" w14:textId="000D7E14" w:rsidR="00A001BD" w:rsidRDefault="00A001BD" w:rsidP="001672DC">
      <w:pPr>
        <w:pStyle w:val="Prrafodelista"/>
      </w:pPr>
    </w:p>
    <w:p w14:paraId="20AA8209" w14:textId="0BC512D5" w:rsidR="00A001BD" w:rsidRDefault="00A001BD" w:rsidP="001672DC">
      <w:pPr>
        <w:pStyle w:val="Prrafodelista"/>
      </w:pPr>
    </w:p>
    <w:p w14:paraId="2270390B" w14:textId="32FAB1EE" w:rsidR="00A001BD" w:rsidRDefault="00A001BD" w:rsidP="001672DC">
      <w:pPr>
        <w:pStyle w:val="Prrafodelista"/>
      </w:pPr>
    </w:p>
    <w:p w14:paraId="5688BB0C" w14:textId="0463E6CB" w:rsidR="00A001BD" w:rsidRDefault="00A001BD" w:rsidP="001672DC">
      <w:pPr>
        <w:pStyle w:val="Prrafodelista"/>
      </w:pPr>
    </w:p>
    <w:p w14:paraId="0799A715" w14:textId="275880E8" w:rsidR="00A001BD" w:rsidRDefault="00A001BD" w:rsidP="001672DC">
      <w:pPr>
        <w:pStyle w:val="Prrafodelista"/>
      </w:pPr>
    </w:p>
    <w:p w14:paraId="0956034D" w14:textId="41BDAF11" w:rsidR="00A001BD" w:rsidRDefault="00A001BD" w:rsidP="001672DC">
      <w:pPr>
        <w:pStyle w:val="Prrafodelista"/>
      </w:pPr>
    </w:p>
    <w:p w14:paraId="24F1F8DE" w14:textId="03EB2175" w:rsidR="00A001BD" w:rsidRDefault="00A001BD" w:rsidP="001672DC">
      <w:pPr>
        <w:pStyle w:val="Prrafodelista"/>
      </w:pPr>
    </w:p>
    <w:p w14:paraId="6E6F4797" w14:textId="755C3139" w:rsidR="00A001BD" w:rsidRDefault="00A001BD" w:rsidP="001672DC">
      <w:pPr>
        <w:pStyle w:val="Prrafodelista"/>
      </w:pPr>
    </w:p>
    <w:p w14:paraId="6CD95044" w14:textId="2923E352" w:rsidR="00A001BD" w:rsidRDefault="00A001BD" w:rsidP="001672DC">
      <w:pPr>
        <w:pStyle w:val="Prrafodelista"/>
      </w:pPr>
    </w:p>
    <w:p w14:paraId="60D477B6" w14:textId="3D68A2ED" w:rsidR="00A001BD" w:rsidRDefault="00A001BD" w:rsidP="001672DC">
      <w:pPr>
        <w:pStyle w:val="Prrafodelista"/>
      </w:pPr>
    </w:p>
    <w:p w14:paraId="723F23C8" w14:textId="77777777" w:rsidR="00A001BD" w:rsidRDefault="00A001BD" w:rsidP="001672DC">
      <w:pPr>
        <w:pStyle w:val="Prrafodelista"/>
      </w:pPr>
    </w:p>
    <w:p w14:paraId="62E99A27" w14:textId="4609357C" w:rsidR="007A672B" w:rsidRDefault="007A672B" w:rsidP="007A672B">
      <w:pPr>
        <w:pStyle w:val="Prrafodelista"/>
        <w:numPr>
          <w:ilvl w:val="0"/>
          <w:numId w:val="20"/>
        </w:numPr>
      </w:pPr>
      <w:r>
        <w:t>Una breve implementación de SQL para la relación 1:1 (no más de 4 columnas para cada tabla) y una captura de pantalla de la ingeniería inversa. (1 punto)</w:t>
      </w:r>
    </w:p>
    <w:p w14:paraId="6A55A924" w14:textId="41A991FE" w:rsidR="00A001BD" w:rsidRDefault="00D66E58" w:rsidP="00A001BD">
      <w:r>
        <w:t>Como ejemplo voy a utilizar una línea de móvil y un usuario</w:t>
      </w:r>
    </w:p>
    <w:p w14:paraId="77ACD13B" w14:textId="2A357570" w:rsidR="00A001BD" w:rsidRDefault="00A001BD" w:rsidP="00A001BD"/>
    <w:p w14:paraId="53D40B6D" w14:textId="77777777" w:rsidR="00D66E58" w:rsidRDefault="00D66E58" w:rsidP="00D66E58">
      <w:r>
        <w:t>DROP DATABASE IF EXISTS lineasmoviles;</w:t>
      </w:r>
    </w:p>
    <w:p w14:paraId="08C73B1A" w14:textId="77777777" w:rsidR="00D66E58" w:rsidRDefault="00D66E58" w:rsidP="00D66E58">
      <w:r>
        <w:t>CREATE DATABASE lineasmoviles;</w:t>
      </w:r>
    </w:p>
    <w:p w14:paraId="5E331A80" w14:textId="77777777" w:rsidR="00D66E58" w:rsidRDefault="00D66E58" w:rsidP="00D66E58">
      <w:r>
        <w:t>use lineasmoviles;</w:t>
      </w:r>
    </w:p>
    <w:p w14:paraId="698C9A55" w14:textId="77777777" w:rsidR="00D66E58" w:rsidRDefault="00D66E58" w:rsidP="00D66E58"/>
    <w:p w14:paraId="5209960E" w14:textId="77777777" w:rsidR="00D66E58" w:rsidRDefault="00D66E58" w:rsidP="00D66E58">
      <w:r>
        <w:t>CREATE TABLE usuarios(</w:t>
      </w:r>
    </w:p>
    <w:p w14:paraId="54CE757F" w14:textId="77777777" w:rsidR="00D66E58" w:rsidRDefault="00D66E58" w:rsidP="00D66E58">
      <w:r>
        <w:tab/>
        <w:t>dni CHAR(9) unique not null,</w:t>
      </w:r>
    </w:p>
    <w:p w14:paraId="0F7E5DE2" w14:textId="77777777" w:rsidR="00D66E58" w:rsidRDefault="00D66E58" w:rsidP="00D66E58">
      <w:r>
        <w:t xml:space="preserve">    nombre varchar(30) not null,</w:t>
      </w:r>
    </w:p>
    <w:p w14:paraId="7DE46B48" w14:textId="77777777" w:rsidR="00D66E58" w:rsidRDefault="00D66E58" w:rsidP="00D66E58">
      <w:r>
        <w:t xml:space="preserve">    fec_nacim date not null,</w:t>
      </w:r>
    </w:p>
    <w:p w14:paraId="3EF4B499" w14:textId="77777777" w:rsidR="00D66E58" w:rsidRDefault="00D66E58" w:rsidP="00D66E58">
      <w:r>
        <w:t xml:space="preserve">    email varchar(20) not null,</w:t>
      </w:r>
    </w:p>
    <w:p w14:paraId="4CC12CC5" w14:textId="77777777" w:rsidR="00D66E58" w:rsidRDefault="00D66E58" w:rsidP="00D66E58">
      <w:r>
        <w:t xml:space="preserve">    CONSTRAINT dni primary key (dni)</w:t>
      </w:r>
    </w:p>
    <w:p w14:paraId="29DF5D94" w14:textId="77777777" w:rsidR="00D66E58" w:rsidRDefault="00D66E58" w:rsidP="00D66E58">
      <w:r>
        <w:t xml:space="preserve">    );</w:t>
      </w:r>
    </w:p>
    <w:p w14:paraId="7915D2B3" w14:textId="77777777" w:rsidR="00D66E58" w:rsidRDefault="00D66E58" w:rsidP="00D66E58">
      <w:r>
        <w:t xml:space="preserve">    </w:t>
      </w:r>
    </w:p>
    <w:p w14:paraId="5541185C" w14:textId="77777777" w:rsidR="00D66E58" w:rsidRDefault="00D66E58" w:rsidP="00D66E58">
      <w:r>
        <w:t>CREATE TABLE dispositivo(</w:t>
      </w:r>
    </w:p>
    <w:p w14:paraId="3D505AA9" w14:textId="77777777" w:rsidR="00D66E58" w:rsidRDefault="00D66E58" w:rsidP="00D66E58">
      <w:r>
        <w:tab/>
        <w:t>numtelefono char(9) unique not null,</w:t>
      </w:r>
    </w:p>
    <w:p w14:paraId="4EB2EC0C" w14:textId="77777777" w:rsidR="00D66E58" w:rsidRDefault="00D66E58" w:rsidP="00D66E58">
      <w:r>
        <w:t xml:space="preserve">    proveedor varchar(15) not null,</w:t>
      </w:r>
    </w:p>
    <w:p w14:paraId="41165C5B" w14:textId="77777777" w:rsidR="00D66E58" w:rsidRDefault="00D66E58" w:rsidP="00D66E58">
      <w:r>
        <w:t xml:space="preserve">    modelo varchar(15) not null,</w:t>
      </w:r>
    </w:p>
    <w:p w14:paraId="11E1DA4A" w14:textId="77777777" w:rsidR="00D66E58" w:rsidRDefault="00D66E58" w:rsidP="00D66E58">
      <w:r>
        <w:t xml:space="preserve">    fech_adquisicion date not null,</w:t>
      </w:r>
    </w:p>
    <w:p w14:paraId="20800A73" w14:textId="77777777" w:rsidR="00D66E58" w:rsidRDefault="00D66E58" w:rsidP="00D66E58">
      <w:r>
        <w:t xml:space="preserve">    dni CHAR(6) not null,</w:t>
      </w:r>
    </w:p>
    <w:p w14:paraId="6B1D8EC7" w14:textId="77777777" w:rsidR="00D66E58" w:rsidRDefault="00D66E58" w:rsidP="00D66E58">
      <w:r>
        <w:t xml:space="preserve">    CONSTRAINT numtelefono primary key (numtelefono),</w:t>
      </w:r>
    </w:p>
    <w:p w14:paraId="67FB608D" w14:textId="77777777" w:rsidR="00D66E58" w:rsidRDefault="00D66E58" w:rsidP="00D66E58">
      <w:r>
        <w:t xml:space="preserve">    CONSTRAINT dni foreign key(dni) references usuarios(dni)</w:t>
      </w:r>
    </w:p>
    <w:p w14:paraId="31B3EF98" w14:textId="77777777" w:rsidR="00D66E58" w:rsidRDefault="00D66E58" w:rsidP="00D66E58">
      <w:r>
        <w:t xml:space="preserve">    );</w:t>
      </w:r>
    </w:p>
    <w:p w14:paraId="00DA0308" w14:textId="617A63EE" w:rsidR="00A001BD" w:rsidRDefault="00D66E58" w:rsidP="00D66E58">
      <w:r>
        <w:t xml:space="preserve">    </w:t>
      </w:r>
    </w:p>
    <w:p w14:paraId="2F5885DE" w14:textId="472FCE66" w:rsidR="00D66E58" w:rsidRDefault="00D66E58" w:rsidP="00D66E58"/>
    <w:p w14:paraId="100DFFA4" w14:textId="1CBE2788" w:rsidR="00D66E58" w:rsidRDefault="00D66E58" w:rsidP="00D66E58">
      <w:r>
        <w:rPr>
          <w:noProof/>
          <w:lang w:eastAsia="es-ES"/>
        </w:rPr>
        <w:lastRenderedPageBreak/>
        <w:drawing>
          <wp:anchor distT="0" distB="0" distL="114300" distR="114300" simplePos="0" relativeHeight="251662336" behindDoc="0" locked="0" layoutInCell="1" allowOverlap="1" wp14:anchorId="3E64BCE9" wp14:editId="3235F991">
            <wp:simplePos x="1079500" y="4635500"/>
            <wp:positionH relativeFrom="margin">
              <wp:align>left</wp:align>
            </wp:positionH>
            <wp:positionV relativeFrom="margin">
              <wp:align>top</wp:align>
            </wp:positionV>
            <wp:extent cx="4552950" cy="30575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52950" cy="3057525"/>
                    </a:xfrm>
                    <a:prstGeom prst="rect">
                      <a:avLst/>
                    </a:prstGeom>
                  </pic:spPr>
                </pic:pic>
              </a:graphicData>
            </a:graphic>
          </wp:anchor>
        </w:drawing>
      </w:r>
    </w:p>
    <w:p w14:paraId="227A373A" w14:textId="317EED78" w:rsidR="00D66E58" w:rsidRDefault="00D66E58" w:rsidP="00D66E58"/>
    <w:p w14:paraId="6D68E9B6" w14:textId="09CB89A3" w:rsidR="00D66E58" w:rsidRDefault="00D66E58" w:rsidP="00D66E58"/>
    <w:p w14:paraId="606BD607" w14:textId="39B1E529" w:rsidR="00D66E58" w:rsidRDefault="00D66E58" w:rsidP="00D66E58"/>
    <w:p w14:paraId="78B118CD" w14:textId="655784E9" w:rsidR="00D66E58" w:rsidRDefault="00D66E58" w:rsidP="00D66E58"/>
    <w:p w14:paraId="6992DAE0" w14:textId="77777777" w:rsidR="00D66E58" w:rsidRPr="007A672B" w:rsidRDefault="00D66E58" w:rsidP="00D66E58"/>
    <w:p w14:paraId="5D19F7F4" w14:textId="77777777" w:rsidR="004C19D4" w:rsidRPr="007A672B" w:rsidRDefault="004C19D4" w:rsidP="004C19D4">
      <w:pPr>
        <w:pStyle w:val="Prrafodelista"/>
      </w:pPr>
    </w:p>
    <w:p w14:paraId="04FEE858" w14:textId="77777777" w:rsidR="00D66E58" w:rsidRDefault="00D66E58" w:rsidP="007A672B">
      <w:pPr>
        <w:jc w:val="center"/>
        <w:rPr>
          <w:b/>
          <w:bCs/>
        </w:rPr>
      </w:pPr>
    </w:p>
    <w:p w14:paraId="37570B33" w14:textId="77777777" w:rsidR="00D66E58" w:rsidRDefault="00D66E58" w:rsidP="007A672B">
      <w:pPr>
        <w:jc w:val="center"/>
        <w:rPr>
          <w:b/>
          <w:bCs/>
        </w:rPr>
      </w:pPr>
    </w:p>
    <w:p w14:paraId="6AD10AE1" w14:textId="77777777" w:rsidR="00D66E58" w:rsidRDefault="00D66E58" w:rsidP="007A672B">
      <w:pPr>
        <w:jc w:val="center"/>
        <w:rPr>
          <w:b/>
          <w:bCs/>
        </w:rPr>
      </w:pPr>
    </w:p>
    <w:p w14:paraId="26978C5C" w14:textId="77777777" w:rsidR="00D66E58" w:rsidRDefault="00D66E58" w:rsidP="007A672B">
      <w:pPr>
        <w:jc w:val="center"/>
        <w:rPr>
          <w:b/>
          <w:bCs/>
        </w:rPr>
      </w:pPr>
    </w:p>
    <w:p w14:paraId="23A51D25" w14:textId="77777777" w:rsidR="00D66E58" w:rsidRDefault="00D66E58" w:rsidP="007A672B">
      <w:pPr>
        <w:jc w:val="center"/>
        <w:rPr>
          <w:b/>
          <w:bCs/>
        </w:rPr>
      </w:pPr>
    </w:p>
    <w:p w14:paraId="2A2A688F" w14:textId="77777777" w:rsidR="00D66E58" w:rsidRDefault="00D66E58" w:rsidP="007A672B">
      <w:pPr>
        <w:jc w:val="center"/>
        <w:rPr>
          <w:b/>
          <w:bCs/>
        </w:rPr>
      </w:pPr>
    </w:p>
    <w:p w14:paraId="7B4F9CAA" w14:textId="77777777" w:rsidR="00D66E58" w:rsidRDefault="00D66E58" w:rsidP="007A672B">
      <w:pPr>
        <w:jc w:val="center"/>
        <w:rPr>
          <w:b/>
          <w:bCs/>
        </w:rPr>
      </w:pPr>
    </w:p>
    <w:p w14:paraId="1A25AF72" w14:textId="77777777" w:rsidR="00D66E58" w:rsidRDefault="00D66E58" w:rsidP="007A672B">
      <w:pPr>
        <w:jc w:val="center"/>
        <w:rPr>
          <w:b/>
          <w:bCs/>
        </w:rPr>
      </w:pPr>
    </w:p>
    <w:p w14:paraId="5B4AA301" w14:textId="6D3EB7FF" w:rsidR="007A672B" w:rsidRPr="007A672B" w:rsidRDefault="007A672B" w:rsidP="007A672B">
      <w:pPr>
        <w:jc w:val="center"/>
        <w:rPr>
          <w:b/>
          <w:bCs/>
        </w:rPr>
      </w:pPr>
      <w:r w:rsidRPr="007A672B">
        <w:rPr>
          <w:b/>
          <w:bCs/>
        </w:rPr>
        <w:t>NO PUEDE</w:t>
      </w:r>
      <w:r>
        <w:rPr>
          <w:b/>
          <w:bCs/>
        </w:rPr>
        <w:t>S</w:t>
      </w:r>
      <w:r w:rsidRPr="007A672B">
        <w:rPr>
          <w:b/>
          <w:bCs/>
        </w:rPr>
        <w:t xml:space="preserve"> UTILIZAR LOS EJEMPLOS. EL EJERCICIO NO SERÁ EVALUADO SI LO HACES</w:t>
      </w:r>
    </w:p>
    <w:bookmarkEnd w:id="0"/>
    <w:p w14:paraId="50C97132" w14:textId="5B6FEAA0" w:rsidR="00527401" w:rsidRDefault="009760A6" w:rsidP="00527401">
      <w:pPr>
        <w:rPr>
          <w:b/>
          <w:bCs/>
          <w:lang w:val="en-US"/>
        </w:rPr>
      </w:pPr>
      <w:r>
        <w:rPr>
          <w:b/>
          <w:bCs/>
        </w:rPr>
        <w:t>Pregunta</w:t>
      </w:r>
      <w:r w:rsidR="00527401" w:rsidRPr="007A672B">
        <w:rPr>
          <w:b/>
          <w:bCs/>
        </w:rPr>
        <w:t xml:space="preserve"> </w:t>
      </w:r>
      <w:r w:rsidR="00292F79" w:rsidRPr="007A672B">
        <w:rPr>
          <w:b/>
          <w:bCs/>
        </w:rPr>
        <w:t>3</w:t>
      </w:r>
      <w:r w:rsidR="00527401" w:rsidRPr="007A672B">
        <w:rPr>
          <w:b/>
          <w:bCs/>
        </w:rPr>
        <w:t xml:space="preserve">. </w:t>
      </w:r>
      <w:r w:rsidR="007A672B">
        <w:t xml:space="preserve">Lee atentamente el siguiente código SQL. Hay 4 errores diferentes, resáltalos y explica cómo puedes solucionarlos. </w:t>
      </w:r>
      <w:r w:rsidR="007A672B" w:rsidRPr="0021730F">
        <w:rPr>
          <w:lang w:val="en-US"/>
        </w:rPr>
        <w:t>(2 puntos)</w:t>
      </w:r>
    </w:p>
    <w:p w14:paraId="58CCC17C" w14:textId="77777777" w:rsidR="00527401" w:rsidRDefault="00527401" w:rsidP="00527401">
      <w:pPr>
        <w:rPr>
          <w:b/>
          <w:bCs/>
          <w:lang w:val="en-US"/>
        </w:rPr>
      </w:pPr>
    </w:p>
    <w:p w14:paraId="2CF65593" w14:textId="54C5D02F" w:rsidR="006F30CF" w:rsidRPr="006F30CF" w:rsidRDefault="006F30CF" w:rsidP="006F30CF">
      <w:pPr>
        <w:spacing w:line="360" w:lineRule="auto"/>
        <w:rPr>
          <w:lang w:val="en-US"/>
        </w:rPr>
      </w:pPr>
      <w:r w:rsidRPr="006F30CF">
        <w:rPr>
          <w:lang w:val="en-US"/>
        </w:rPr>
        <w:t xml:space="preserve">DROP DATABASE IF </w:t>
      </w:r>
      <w:r>
        <w:rPr>
          <w:lang w:val="en-US"/>
        </w:rPr>
        <w:t>EXISTS examA;</w:t>
      </w:r>
    </w:p>
    <w:p w14:paraId="267D0254" w14:textId="3FD36C81" w:rsidR="006F30CF" w:rsidRPr="006F30CF" w:rsidRDefault="006F30CF" w:rsidP="006F30CF">
      <w:pPr>
        <w:spacing w:line="360" w:lineRule="auto"/>
        <w:rPr>
          <w:lang w:val="en-US"/>
        </w:rPr>
      </w:pPr>
      <w:r w:rsidRPr="006F30CF">
        <w:rPr>
          <w:lang w:val="en-US"/>
        </w:rPr>
        <w:t>CREATE DATABASE examA;</w:t>
      </w:r>
    </w:p>
    <w:p w14:paraId="568533DA" w14:textId="450E5068" w:rsidR="006F30CF" w:rsidRDefault="006F30CF" w:rsidP="006F14F6">
      <w:pPr>
        <w:spacing w:line="360" w:lineRule="auto"/>
        <w:rPr>
          <w:lang w:val="en-US"/>
        </w:rPr>
      </w:pPr>
      <w:r w:rsidRPr="006F30CF">
        <w:rPr>
          <w:lang w:val="en-US"/>
        </w:rPr>
        <w:t xml:space="preserve">USE </w:t>
      </w:r>
      <w:r>
        <w:rPr>
          <w:lang w:val="en-US"/>
        </w:rPr>
        <w:t>examA</w:t>
      </w:r>
      <w:r w:rsidRPr="006F30CF">
        <w:rPr>
          <w:lang w:val="en-US"/>
        </w:rPr>
        <w:t>;</w:t>
      </w:r>
    </w:p>
    <w:p w14:paraId="47CBE7CC" w14:textId="541F8D37" w:rsidR="006F30CF" w:rsidRDefault="006F30CF" w:rsidP="006F30CF">
      <w:pPr>
        <w:spacing w:line="360" w:lineRule="auto"/>
        <w:rPr>
          <w:lang w:val="en-US"/>
        </w:rPr>
      </w:pPr>
    </w:p>
    <w:p w14:paraId="59796739" w14:textId="2617E93B" w:rsidR="00016F57" w:rsidRDefault="00016F57" w:rsidP="006F30CF">
      <w:pPr>
        <w:spacing w:line="360" w:lineRule="auto"/>
        <w:rPr>
          <w:lang w:val="en-US"/>
        </w:rPr>
      </w:pPr>
      <w:r>
        <w:rPr>
          <w:lang w:val="en-US"/>
        </w:rPr>
        <w:t>//El primer error es la creación de la table orders, ya que necesita una foreign key, y la table a la que hace referencia no esta creada todavia.</w:t>
      </w:r>
      <w:r w:rsidR="00025490">
        <w:rPr>
          <w:lang w:val="en-US"/>
        </w:rPr>
        <w:t xml:space="preserve"> Esta table debe de ser definida después de crear aquella table de la que es dependiente.</w:t>
      </w:r>
    </w:p>
    <w:p w14:paraId="08B1CCE3" w14:textId="77777777" w:rsidR="00016F57" w:rsidRDefault="00016F57" w:rsidP="006F30CF">
      <w:pPr>
        <w:spacing w:line="360" w:lineRule="auto"/>
        <w:rPr>
          <w:lang w:val="en-US"/>
        </w:rPr>
      </w:pPr>
    </w:p>
    <w:p w14:paraId="0D3CF7BF" w14:textId="77777777" w:rsidR="006F30CF" w:rsidRPr="006F30CF" w:rsidRDefault="006F30CF" w:rsidP="006F30CF">
      <w:pPr>
        <w:spacing w:line="360" w:lineRule="auto"/>
        <w:rPr>
          <w:lang w:val="en-US"/>
        </w:rPr>
      </w:pPr>
      <w:r w:rsidRPr="006F30CF">
        <w:rPr>
          <w:lang w:val="en-US"/>
        </w:rPr>
        <w:t>CREATE TABLE Orders (</w:t>
      </w:r>
    </w:p>
    <w:p w14:paraId="496B608A" w14:textId="308EF7B2" w:rsidR="009E6AB2" w:rsidRDefault="006F30CF" w:rsidP="009E6AB2">
      <w:pPr>
        <w:spacing w:line="360" w:lineRule="auto"/>
        <w:ind w:firstLine="708"/>
        <w:rPr>
          <w:lang w:val="en-US"/>
        </w:rPr>
      </w:pPr>
      <w:r w:rsidRPr="006F30CF">
        <w:rPr>
          <w:lang w:val="en-US"/>
        </w:rPr>
        <w:t>OrderID INT,</w:t>
      </w:r>
    </w:p>
    <w:p w14:paraId="7E1B12EE" w14:textId="77777777" w:rsidR="009E6AB2" w:rsidRDefault="006F30CF" w:rsidP="009E6AB2">
      <w:pPr>
        <w:spacing w:line="360" w:lineRule="auto"/>
        <w:ind w:firstLine="708"/>
        <w:rPr>
          <w:lang w:val="en-US"/>
        </w:rPr>
      </w:pPr>
      <w:r w:rsidRPr="006F30CF">
        <w:rPr>
          <w:lang w:val="en-US"/>
        </w:rPr>
        <w:t>CustomerID INT,</w:t>
      </w:r>
    </w:p>
    <w:p w14:paraId="77FD5359" w14:textId="77777777" w:rsidR="009E6AB2" w:rsidRDefault="006F30CF" w:rsidP="009E6AB2">
      <w:pPr>
        <w:spacing w:line="360" w:lineRule="auto"/>
        <w:ind w:firstLine="708"/>
        <w:rPr>
          <w:lang w:val="en-US"/>
        </w:rPr>
      </w:pPr>
      <w:r w:rsidRPr="006F30CF">
        <w:rPr>
          <w:lang w:val="en-US"/>
        </w:rPr>
        <w:t>OrderDate DATE,</w:t>
      </w:r>
    </w:p>
    <w:p w14:paraId="41A65320" w14:textId="08049B51" w:rsidR="009E6AB2" w:rsidRDefault="006F30CF" w:rsidP="009E6AB2">
      <w:pPr>
        <w:spacing w:line="360" w:lineRule="auto"/>
        <w:ind w:firstLine="708"/>
        <w:rPr>
          <w:lang w:val="en-US"/>
        </w:rPr>
      </w:pPr>
      <w:r w:rsidRPr="006F30CF">
        <w:rPr>
          <w:lang w:val="en-US"/>
        </w:rPr>
        <w:t>TotalAmount DECIMAL(10, 2)</w:t>
      </w:r>
      <w:r w:rsidR="009E6AB2">
        <w:rPr>
          <w:lang w:val="en-US"/>
        </w:rPr>
        <w:t>,</w:t>
      </w:r>
    </w:p>
    <w:p w14:paraId="2D4C2299" w14:textId="77777777" w:rsidR="009E6AB2" w:rsidRDefault="009E6AB2" w:rsidP="009E6AB2">
      <w:pPr>
        <w:spacing w:line="360" w:lineRule="auto"/>
        <w:ind w:firstLine="708"/>
        <w:rPr>
          <w:lang w:val="en-US"/>
        </w:rPr>
      </w:pPr>
      <w:r>
        <w:rPr>
          <w:lang w:val="en-US"/>
        </w:rPr>
        <w:t>CONSTRAINT OrderID PRIMARY KEY (OrderID),</w:t>
      </w:r>
    </w:p>
    <w:p w14:paraId="6D9F566E" w14:textId="3B885651" w:rsidR="006F30CF" w:rsidRPr="006F30CF" w:rsidRDefault="009E6AB2" w:rsidP="009E6AB2">
      <w:pPr>
        <w:spacing w:line="360" w:lineRule="auto"/>
        <w:ind w:firstLine="708"/>
        <w:rPr>
          <w:lang w:val="en-US"/>
        </w:rPr>
      </w:pPr>
      <w:r>
        <w:rPr>
          <w:lang w:val="en-US"/>
        </w:rPr>
        <w:t>CONSTRAINT CustFK F</w:t>
      </w:r>
      <w:r w:rsidRPr="006F30CF">
        <w:rPr>
          <w:lang w:val="en-US"/>
        </w:rPr>
        <w:t>OREIGN KEY</w:t>
      </w:r>
      <w:r w:rsidR="006F30CF" w:rsidRPr="006F30CF">
        <w:rPr>
          <w:lang w:val="en-US"/>
        </w:rPr>
        <w:t xml:space="preserve"> (CustomerID) REFERENCES </w:t>
      </w:r>
      <w:r>
        <w:rPr>
          <w:lang w:val="en-US"/>
        </w:rPr>
        <w:t>OrderDetails</w:t>
      </w:r>
      <w:r w:rsidR="006F30CF" w:rsidRPr="006F30CF">
        <w:rPr>
          <w:lang w:val="en-US"/>
        </w:rPr>
        <w:t>(CustomerID)</w:t>
      </w:r>
    </w:p>
    <w:p w14:paraId="14C3B73E" w14:textId="27B82642" w:rsidR="006F30CF" w:rsidRDefault="006F30CF" w:rsidP="006F30CF">
      <w:pPr>
        <w:spacing w:line="360" w:lineRule="auto"/>
        <w:rPr>
          <w:lang w:val="en-US"/>
        </w:rPr>
      </w:pPr>
      <w:r w:rsidRPr="006F30CF">
        <w:rPr>
          <w:lang w:val="en-US"/>
        </w:rPr>
        <w:t>);</w:t>
      </w:r>
    </w:p>
    <w:p w14:paraId="5EA06F1E" w14:textId="478F7CBC" w:rsidR="00016F57" w:rsidRDefault="00016F57" w:rsidP="006F30CF">
      <w:pPr>
        <w:spacing w:line="360" w:lineRule="auto"/>
        <w:rPr>
          <w:lang w:val="en-US"/>
        </w:rPr>
      </w:pPr>
    </w:p>
    <w:p w14:paraId="66B1204C" w14:textId="66B2CC8E" w:rsidR="00016F57" w:rsidRDefault="00016F57" w:rsidP="006F30CF">
      <w:pPr>
        <w:spacing w:line="360" w:lineRule="auto"/>
        <w:rPr>
          <w:lang w:val="en-US"/>
        </w:rPr>
      </w:pPr>
    </w:p>
    <w:p w14:paraId="6C4910F3" w14:textId="77777777" w:rsidR="006F30CF" w:rsidRPr="006F30CF" w:rsidRDefault="006F30CF" w:rsidP="006F30CF">
      <w:pPr>
        <w:spacing w:line="360" w:lineRule="auto"/>
        <w:rPr>
          <w:lang w:val="en-US"/>
        </w:rPr>
      </w:pPr>
      <w:r w:rsidRPr="006F30CF">
        <w:rPr>
          <w:lang w:val="en-US"/>
        </w:rPr>
        <w:t>CREATE TABLE Customers (</w:t>
      </w:r>
    </w:p>
    <w:p w14:paraId="4A1C36CF" w14:textId="77C1336A" w:rsidR="006F30CF" w:rsidRPr="006F30CF" w:rsidRDefault="006F30CF" w:rsidP="009E6AB2">
      <w:pPr>
        <w:spacing w:line="360" w:lineRule="auto"/>
        <w:ind w:firstLine="708"/>
        <w:rPr>
          <w:lang w:val="en-US"/>
        </w:rPr>
      </w:pPr>
      <w:r w:rsidRPr="006F30CF">
        <w:rPr>
          <w:lang w:val="en-US"/>
        </w:rPr>
        <w:t>CustomerID INT,</w:t>
      </w:r>
    </w:p>
    <w:p w14:paraId="376F78D8" w14:textId="1FE06C95" w:rsidR="006F30CF" w:rsidRPr="006F30CF" w:rsidRDefault="006F30CF" w:rsidP="009E6AB2">
      <w:pPr>
        <w:spacing w:line="360" w:lineRule="auto"/>
        <w:ind w:firstLine="708"/>
        <w:rPr>
          <w:lang w:val="en-US"/>
        </w:rPr>
      </w:pPr>
      <w:r w:rsidRPr="006F30CF">
        <w:rPr>
          <w:lang w:val="en-US"/>
        </w:rPr>
        <w:t>FirstName VARCHAR(50),</w:t>
      </w:r>
    </w:p>
    <w:p w14:paraId="4A7BC18C" w14:textId="65DA09AF" w:rsidR="006F30CF" w:rsidRPr="006F30CF" w:rsidRDefault="006F30CF" w:rsidP="009E6AB2">
      <w:pPr>
        <w:spacing w:line="360" w:lineRule="auto"/>
        <w:ind w:firstLine="708"/>
        <w:rPr>
          <w:lang w:val="en-US"/>
        </w:rPr>
      </w:pPr>
      <w:r w:rsidRPr="006F30CF">
        <w:rPr>
          <w:lang w:val="en-US"/>
        </w:rPr>
        <w:t>LastName VARCHAR(50),</w:t>
      </w:r>
    </w:p>
    <w:p w14:paraId="08BCF1DA" w14:textId="20B32195" w:rsidR="006F30CF" w:rsidRPr="006F30CF" w:rsidRDefault="006F30CF" w:rsidP="009E6AB2">
      <w:pPr>
        <w:spacing w:line="360" w:lineRule="auto"/>
        <w:ind w:firstLine="708"/>
        <w:rPr>
          <w:lang w:val="en-US"/>
        </w:rPr>
      </w:pPr>
      <w:r w:rsidRPr="006F30CF">
        <w:rPr>
          <w:lang w:val="en-US"/>
        </w:rPr>
        <w:t>Email VARCHAR(100),</w:t>
      </w:r>
    </w:p>
    <w:p w14:paraId="5396F171" w14:textId="147E18D8" w:rsidR="006F30CF" w:rsidRDefault="006F30CF" w:rsidP="009E6AB2">
      <w:pPr>
        <w:spacing w:line="360" w:lineRule="auto"/>
        <w:ind w:firstLine="708"/>
        <w:rPr>
          <w:lang w:val="en-US"/>
        </w:rPr>
      </w:pPr>
      <w:r w:rsidRPr="006F30CF">
        <w:rPr>
          <w:lang w:val="en-US"/>
        </w:rPr>
        <w:t>PhoneNumber VARCHAR(15)</w:t>
      </w:r>
      <w:r w:rsidR="009E6AB2">
        <w:rPr>
          <w:lang w:val="en-US"/>
        </w:rPr>
        <w:t>,</w:t>
      </w:r>
    </w:p>
    <w:p w14:paraId="614808A9" w14:textId="28C6D781" w:rsidR="009E6AB2" w:rsidRPr="006F30CF" w:rsidRDefault="009E6AB2" w:rsidP="009E6AB2">
      <w:pPr>
        <w:spacing w:line="360" w:lineRule="auto"/>
        <w:ind w:firstLine="708"/>
        <w:rPr>
          <w:lang w:val="en-US"/>
        </w:rPr>
      </w:pPr>
      <w:r>
        <w:rPr>
          <w:lang w:val="en-US"/>
        </w:rPr>
        <w:t>CONSTRAINT CustomerID PRIMARY KEY (CustomerID),</w:t>
      </w:r>
      <w:r w:rsidR="00025490">
        <w:rPr>
          <w:lang w:val="en-US"/>
        </w:rPr>
        <w:tab/>
        <w:t>//Esa coma no va ahí, dará error. Me ha pasado en este mismo examen, error de sintaxis, no se va a ejecutar bién el script.</w:t>
      </w:r>
    </w:p>
    <w:p w14:paraId="60B94D32" w14:textId="638DFE40" w:rsidR="006F30CF" w:rsidRDefault="006F30CF" w:rsidP="006F30CF">
      <w:pPr>
        <w:spacing w:line="360" w:lineRule="auto"/>
        <w:rPr>
          <w:lang w:val="en-US"/>
        </w:rPr>
      </w:pPr>
      <w:r w:rsidRPr="006F30CF">
        <w:rPr>
          <w:lang w:val="en-US"/>
        </w:rPr>
        <w:t>);</w:t>
      </w:r>
    </w:p>
    <w:p w14:paraId="595FD954" w14:textId="77777777" w:rsidR="00025490" w:rsidRPr="006F30CF" w:rsidRDefault="00025490" w:rsidP="006F30CF">
      <w:pPr>
        <w:spacing w:line="360" w:lineRule="auto"/>
        <w:rPr>
          <w:lang w:val="en-US"/>
        </w:rPr>
      </w:pPr>
    </w:p>
    <w:p w14:paraId="0F6E7684" w14:textId="77777777" w:rsidR="006F30CF" w:rsidRPr="006F30CF" w:rsidRDefault="006F30CF" w:rsidP="006F30CF">
      <w:pPr>
        <w:spacing w:line="360" w:lineRule="auto"/>
        <w:rPr>
          <w:lang w:val="en-US"/>
        </w:rPr>
      </w:pPr>
      <w:r w:rsidRPr="006F30CF">
        <w:rPr>
          <w:lang w:val="en-US"/>
        </w:rPr>
        <w:t>CREATE TABLE OrderDetails (</w:t>
      </w:r>
    </w:p>
    <w:p w14:paraId="1BC56199" w14:textId="49DE5BD9" w:rsidR="006F30CF" w:rsidRPr="006F30CF" w:rsidRDefault="006F30CF" w:rsidP="009E6AB2">
      <w:pPr>
        <w:spacing w:line="360" w:lineRule="auto"/>
        <w:ind w:firstLine="708"/>
        <w:rPr>
          <w:lang w:val="en-US"/>
        </w:rPr>
      </w:pPr>
      <w:r w:rsidRPr="006F30CF">
        <w:rPr>
          <w:lang w:val="en-US"/>
        </w:rPr>
        <w:t>OrderDetailID INT,</w:t>
      </w:r>
    </w:p>
    <w:p w14:paraId="7E3DF488" w14:textId="2D845A93" w:rsidR="006F30CF" w:rsidRPr="006F30CF" w:rsidRDefault="006F30CF" w:rsidP="009E6AB2">
      <w:pPr>
        <w:spacing w:line="360" w:lineRule="auto"/>
        <w:ind w:firstLine="708"/>
        <w:rPr>
          <w:lang w:val="en-US"/>
        </w:rPr>
      </w:pPr>
      <w:r w:rsidRPr="006F30CF">
        <w:rPr>
          <w:lang w:val="en-US"/>
        </w:rPr>
        <w:t>OrderID INT,</w:t>
      </w:r>
    </w:p>
    <w:p w14:paraId="618A2D3B" w14:textId="23905EAA" w:rsidR="009E6AB2" w:rsidRDefault="006F30CF" w:rsidP="009E6AB2">
      <w:pPr>
        <w:spacing w:line="360" w:lineRule="auto"/>
        <w:ind w:firstLine="708"/>
        <w:rPr>
          <w:lang w:val="en-US"/>
        </w:rPr>
      </w:pPr>
      <w:r w:rsidRPr="006F30CF">
        <w:rPr>
          <w:lang w:val="en-US"/>
        </w:rPr>
        <w:t>Quantity</w:t>
      </w:r>
      <w:r w:rsidR="009E6AB2">
        <w:rPr>
          <w:lang w:val="en-US"/>
        </w:rPr>
        <w:t xml:space="preserve"> BOOLEAN</w:t>
      </w:r>
      <w:r w:rsidRPr="006F30CF">
        <w:rPr>
          <w:lang w:val="en-US"/>
        </w:rPr>
        <w:t>,</w:t>
      </w:r>
      <w:r w:rsidR="00025490">
        <w:rPr>
          <w:lang w:val="en-US"/>
        </w:rPr>
        <w:tab/>
        <w:t>//No creo que la cantidad deba de ser expresada como un Boolean, debería de ser un int o smallint. No estoy seguro de que cuente como error, el script lo va a generar igual, pero es el que he encontrado por ahora.</w:t>
      </w:r>
    </w:p>
    <w:p w14:paraId="748C7433" w14:textId="77777777" w:rsidR="00025490" w:rsidRDefault="00025490" w:rsidP="009E6AB2">
      <w:pPr>
        <w:spacing w:line="360" w:lineRule="auto"/>
        <w:ind w:firstLine="708"/>
        <w:rPr>
          <w:lang w:val="en-US"/>
        </w:rPr>
      </w:pPr>
    </w:p>
    <w:p w14:paraId="3AAF0677" w14:textId="2FAF40FF" w:rsidR="006F30CF" w:rsidRDefault="006F30CF" w:rsidP="009E6AB2">
      <w:pPr>
        <w:spacing w:line="360" w:lineRule="auto"/>
        <w:ind w:firstLine="708"/>
        <w:rPr>
          <w:lang w:val="en-US"/>
        </w:rPr>
      </w:pPr>
      <w:r w:rsidRPr="006F30CF">
        <w:rPr>
          <w:lang w:val="en-US"/>
        </w:rPr>
        <w:t>Price DECIMAL(10, 2),</w:t>
      </w:r>
    </w:p>
    <w:p w14:paraId="2585C087" w14:textId="727674DD" w:rsidR="009E6AB2" w:rsidRPr="006F30CF" w:rsidRDefault="009E6AB2" w:rsidP="009E6AB2">
      <w:pPr>
        <w:spacing w:line="360" w:lineRule="auto"/>
        <w:ind w:firstLine="708"/>
        <w:rPr>
          <w:lang w:val="en-US"/>
        </w:rPr>
      </w:pPr>
      <w:r>
        <w:rPr>
          <w:lang w:val="en-US"/>
        </w:rPr>
        <w:t>CONSTRAINT OrderDetaiID PRIMARY KEY (OrderDetailID),</w:t>
      </w:r>
    </w:p>
    <w:p w14:paraId="5611AFCF" w14:textId="5E5603BA" w:rsidR="009E6AB2" w:rsidRDefault="009E6AB2" w:rsidP="009E6AB2">
      <w:pPr>
        <w:spacing w:line="360" w:lineRule="auto"/>
        <w:ind w:firstLine="708"/>
        <w:rPr>
          <w:lang w:val="en-US"/>
        </w:rPr>
      </w:pPr>
      <w:r>
        <w:rPr>
          <w:lang w:val="en-US"/>
        </w:rPr>
        <w:t>CONSTRAINT OrderID F</w:t>
      </w:r>
      <w:r w:rsidRPr="006F30CF">
        <w:rPr>
          <w:lang w:val="en-US"/>
        </w:rPr>
        <w:t>OREIGN KEY (</w:t>
      </w:r>
      <w:r>
        <w:rPr>
          <w:lang w:val="en-US"/>
        </w:rPr>
        <w:t>Order</w:t>
      </w:r>
      <w:r w:rsidRPr="006F30CF">
        <w:rPr>
          <w:lang w:val="en-US"/>
        </w:rPr>
        <w:t xml:space="preserve">ID) REFERENCES </w:t>
      </w:r>
      <w:r>
        <w:rPr>
          <w:lang w:val="en-US"/>
        </w:rPr>
        <w:t>Order</w:t>
      </w:r>
      <w:r w:rsidRPr="006F30CF">
        <w:rPr>
          <w:lang w:val="en-US"/>
        </w:rPr>
        <w:t>s(</w:t>
      </w:r>
      <w:r>
        <w:rPr>
          <w:lang w:val="en-US"/>
        </w:rPr>
        <w:t>Ord</w:t>
      </w:r>
      <w:r w:rsidRPr="006F30CF">
        <w:rPr>
          <w:lang w:val="en-US"/>
        </w:rPr>
        <w:t>erID)</w:t>
      </w:r>
    </w:p>
    <w:p w14:paraId="24D9EF9E" w14:textId="10C71DED" w:rsidR="00F25A40" w:rsidRPr="006F30CF" w:rsidRDefault="00F25A40" w:rsidP="009E6AB2">
      <w:pPr>
        <w:spacing w:line="360" w:lineRule="auto"/>
        <w:ind w:firstLine="708"/>
        <w:rPr>
          <w:lang w:val="en-US"/>
        </w:rPr>
      </w:pPr>
      <w:r>
        <w:rPr>
          <w:lang w:val="en-US"/>
        </w:rPr>
        <w:t>//Esta última linea no se va a ejecutar, hasta que no arreglemos el primer error. Si la primera table no se crea porque no está definido en el orden correcto, esto no se va a ejecutar.</w:t>
      </w:r>
      <w:bookmarkStart w:id="1" w:name="_GoBack"/>
      <w:bookmarkEnd w:id="1"/>
    </w:p>
    <w:p w14:paraId="5C46A696" w14:textId="4756953B" w:rsidR="00583427" w:rsidRPr="00A7244D" w:rsidRDefault="006F30CF" w:rsidP="006F30CF">
      <w:pPr>
        <w:spacing w:line="360" w:lineRule="auto"/>
        <w:rPr>
          <w:lang w:val="en-US"/>
        </w:rPr>
      </w:pPr>
      <w:r w:rsidRPr="006F30CF">
        <w:rPr>
          <w:lang w:val="en-US"/>
        </w:rPr>
        <w:t>);</w:t>
      </w:r>
    </w:p>
    <w:sectPr w:rsidR="00583427" w:rsidRPr="00A7244D" w:rsidSect="00F50A8E">
      <w:headerReference w:type="default" r:id="rId16"/>
      <w:footerReference w:type="default" r:id="rId17"/>
      <w:pgSz w:w="11906" w:h="16838"/>
      <w:pgMar w:top="2126" w:right="1701" w:bottom="1418" w:left="1701" w:header="709" w:footer="3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05CC0" w14:textId="77777777" w:rsidR="005170B1" w:rsidRDefault="005170B1" w:rsidP="00DB777B">
      <w:r>
        <w:separator/>
      </w:r>
    </w:p>
  </w:endnote>
  <w:endnote w:type="continuationSeparator" w:id="0">
    <w:p w14:paraId="5E53E37E" w14:textId="77777777" w:rsidR="005170B1" w:rsidRDefault="005170B1" w:rsidP="00DB777B">
      <w:r>
        <w:continuationSeparator/>
      </w:r>
    </w:p>
  </w:endnote>
  <w:endnote w:type="continuationNotice" w:id="1">
    <w:p w14:paraId="0A1D5D77" w14:textId="77777777" w:rsidR="005170B1" w:rsidRDefault="005170B1" w:rsidP="00DB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rial"/>
    <w:charset w:val="00"/>
    <w:family w:val="swiss"/>
    <w:pitch w:val="variable"/>
    <w:sig w:usb0="00000001"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12331"/>
      <w:docPartObj>
        <w:docPartGallery w:val="Page Numbers (Bottom of Page)"/>
        <w:docPartUnique/>
      </w:docPartObj>
    </w:sdtPr>
    <w:sdtEndPr/>
    <w:sdtContent>
      <w:p w14:paraId="74AF05F8" w14:textId="266E8F68" w:rsidR="00682D9E" w:rsidRDefault="008B39C2" w:rsidP="00BC7355">
        <w:pPr>
          <w:pStyle w:val="Piedepgina"/>
          <w:tabs>
            <w:tab w:val="clear" w:pos="8504"/>
          </w:tabs>
          <w:ind w:right="-1"/>
          <w:jc w:val="center"/>
        </w:pPr>
        <w:r>
          <w:rPr>
            <w:rFonts w:ascii="Calibri" w:eastAsiaTheme="majorEastAsia" w:hAnsi="Calibri" w:cstheme="majorBidi"/>
            <w:noProof/>
            <w:color w:val="2F5496" w:themeColor="accent1" w:themeShade="BF"/>
            <w:sz w:val="32"/>
            <w:lang w:eastAsia="es-ES"/>
          </w:rPr>
          <mc:AlternateContent>
            <mc:Choice Requires="wps">
              <w:drawing>
                <wp:anchor distT="0" distB="0" distL="114300" distR="114300" simplePos="0" relativeHeight="251667463" behindDoc="0" locked="0" layoutInCell="1" allowOverlap="1" wp14:anchorId="11A83164" wp14:editId="7C7B8C9C">
                  <wp:simplePos x="0" y="0"/>
                  <wp:positionH relativeFrom="page">
                    <wp:align>right</wp:align>
                  </wp:positionH>
                  <wp:positionV relativeFrom="page">
                    <wp:align>bottom</wp:align>
                  </wp:positionV>
                  <wp:extent cx="540000" cy="540000"/>
                  <wp:effectExtent l="0" t="0" r="0" b="0"/>
                  <wp:wrapNone/>
                  <wp:docPr id="33" name="Triángulo rectángulo 19"/>
                  <wp:cNvGraphicFramePr/>
                  <a:graphic xmlns:a="http://schemas.openxmlformats.org/drawingml/2006/main">
                    <a:graphicData uri="http://schemas.microsoft.com/office/word/2010/wordprocessingShape">
                      <wps:wsp>
                        <wps:cNvSpPr/>
                        <wps:spPr>
                          <a:xfrm flipH="1">
                            <a:off x="0" y="0"/>
                            <a:ext cx="540000" cy="54000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EC50B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8.7pt;margin-top:0;width:42.5pt;height:42.5pt;flip:x;z-index:25166746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" fillcolor="#467fbc" stroked="f" strokeweight="1pt">
                  <w10:wrap anchorx="page" anchory="page"/>
                </v:shape>
              </w:pict>
            </mc:Fallback>
          </mc:AlternateContent>
        </w:r>
        <w:r w:rsidR="00682D9E" w:rsidRPr="000843FF">
          <w:rPr>
            <w:rStyle w:val="Ttulo1Car"/>
          </w:rPr>
          <w:fldChar w:fldCharType="begin"/>
        </w:r>
        <w:r w:rsidR="00682D9E" w:rsidRPr="000843FF">
          <w:rPr>
            <w:rStyle w:val="Ttulo1Car"/>
          </w:rPr>
          <w:instrText>PAGE   \* MERGEFORMAT</w:instrText>
        </w:r>
        <w:r w:rsidR="00682D9E" w:rsidRPr="000843FF">
          <w:rPr>
            <w:rStyle w:val="Ttulo1Car"/>
          </w:rPr>
          <w:fldChar w:fldCharType="separate"/>
        </w:r>
        <w:r w:rsidR="00F25A40">
          <w:rPr>
            <w:rStyle w:val="Ttulo1Car"/>
            <w:noProof/>
          </w:rPr>
          <w:t>10</w:t>
        </w:r>
        <w:r w:rsidR="00682D9E" w:rsidRPr="000843FF">
          <w:rPr>
            <w:rStyle w:val="Ttulo1Car"/>
          </w:rPr>
          <w:fldChar w:fldCharType="end"/>
        </w:r>
      </w:p>
    </w:sdtContent>
  </w:sdt>
  <w:p w14:paraId="7984F2AD" w14:textId="77777777" w:rsidR="0088214C" w:rsidRDefault="008821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CD847" w14:textId="77777777" w:rsidR="005170B1" w:rsidRDefault="005170B1" w:rsidP="00DB777B">
      <w:r>
        <w:separator/>
      </w:r>
    </w:p>
  </w:footnote>
  <w:footnote w:type="continuationSeparator" w:id="0">
    <w:p w14:paraId="7EF10CFE" w14:textId="77777777" w:rsidR="005170B1" w:rsidRDefault="005170B1" w:rsidP="00DB777B">
      <w:r>
        <w:continuationSeparator/>
      </w:r>
    </w:p>
  </w:footnote>
  <w:footnote w:type="continuationNotice" w:id="1">
    <w:p w14:paraId="28215F83" w14:textId="77777777" w:rsidR="005170B1" w:rsidRDefault="005170B1" w:rsidP="00DB777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E634B" w14:textId="77777777" w:rsidR="00C42B38" w:rsidRDefault="004A6C72" w:rsidP="00DB777B">
    <w:pPr>
      <w:pStyle w:val="Encabezado"/>
    </w:pPr>
    <w:r>
      <w:rPr>
        <w:noProof/>
        <w:lang w:eastAsia="es-ES"/>
      </w:rPr>
      <mc:AlternateContent>
        <mc:Choice Requires="wps">
          <w:drawing>
            <wp:anchor distT="0" distB="0" distL="114300" distR="114300" simplePos="0" relativeHeight="251656199" behindDoc="0" locked="0" layoutInCell="1" allowOverlap="1" wp14:anchorId="4E785CB6" wp14:editId="7A899611">
              <wp:simplePos x="0" y="0"/>
              <wp:positionH relativeFrom="page">
                <wp:posOffset>5118100</wp:posOffset>
              </wp:positionH>
              <wp:positionV relativeFrom="paragraph">
                <wp:posOffset>-507365</wp:posOffset>
              </wp:positionV>
              <wp:extent cx="3018790" cy="777875"/>
              <wp:effectExtent l="0" t="0" r="0" b="3175"/>
              <wp:wrapNone/>
              <wp:docPr id="29" name="Paralelogramo 12"/>
              <wp:cNvGraphicFramePr/>
              <a:graphic xmlns:a="http://schemas.openxmlformats.org/drawingml/2006/main">
                <a:graphicData uri="http://schemas.microsoft.com/office/word/2010/wordprocessingShape">
                  <wps:wsp>
                    <wps:cNvSpPr/>
                    <wps:spPr>
                      <a:xfrm>
                        <a:off x="0" y="0"/>
                        <a:ext cx="3018790" cy="777875"/>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C636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2" o:spid="_x0000_s1026" type="#_x0000_t7" style="position:absolute;margin-left:403pt;margin-top:-39.95pt;width:237.7pt;height:61.25pt;z-index:25165619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" adj="5542" fillcolor="white [3212]" stroked="f" strokeweight="1pt">
              <w10:wrap anchorx="page"/>
            </v:shape>
          </w:pict>
        </mc:Fallback>
      </mc:AlternateContent>
    </w:r>
    <w:r w:rsidR="001F4844">
      <w:rPr>
        <w:noProof/>
        <w:lang w:eastAsia="es-ES"/>
      </w:rPr>
      <w:drawing>
        <wp:anchor distT="0" distB="0" distL="114300" distR="114300" simplePos="0" relativeHeight="251657223" behindDoc="0" locked="0" layoutInCell="1" allowOverlap="1" wp14:anchorId="0B4F1638" wp14:editId="7414288C">
          <wp:simplePos x="0" y="0"/>
          <wp:positionH relativeFrom="column">
            <wp:posOffset>5177790</wp:posOffset>
          </wp:positionH>
          <wp:positionV relativeFrom="paragraph">
            <wp:posOffset>-297815</wp:posOffset>
          </wp:positionV>
          <wp:extent cx="1146810" cy="962025"/>
          <wp:effectExtent l="0" t="0" r="0" b="9525"/>
          <wp:wrapSquare wrapText="bothSides"/>
          <wp:docPr id="40"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6810" cy="962025"/>
                  </a:xfrm>
                  <a:prstGeom prst="rect">
                    <a:avLst/>
                  </a:prstGeom>
                </pic:spPr>
              </pic:pic>
            </a:graphicData>
          </a:graphic>
          <wp14:sizeRelH relativeFrom="page">
            <wp14:pctWidth>0</wp14:pctWidth>
          </wp14:sizeRelH>
          <wp14:sizeRelV relativeFrom="page">
            <wp14:pctHeight>0</wp14:pctHeight>
          </wp14:sizeRelV>
        </wp:anchor>
      </w:drawing>
    </w:r>
    <w:r w:rsidR="005B25F4">
      <w:rPr>
        <w:noProof/>
        <w:lang w:eastAsia="es-ES"/>
      </w:rPr>
      <mc:AlternateContent>
        <mc:Choice Requires="wps">
          <w:drawing>
            <wp:anchor distT="0" distB="0" distL="114300" distR="114300" simplePos="0" relativeHeight="251651079" behindDoc="0" locked="0" layoutInCell="1" allowOverlap="1" wp14:anchorId="44648AA1" wp14:editId="6027216C">
              <wp:simplePos x="0" y="0"/>
              <wp:positionH relativeFrom="page">
                <wp:align>left</wp:align>
              </wp:positionH>
              <wp:positionV relativeFrom="paragraph">
                <wp:posOffset>-450215</wp:posOffset>
              </wp:positionV>
              <wp:extent cx="7908878" cy="467995"/>
              <wp:effectExtent l="0" t="0" r="0" b="8255"/>
              <wp:wrapNone/>
              <wp:docPr id="14" name="Flecha: pentágono 14"/>
              <wp:cNvGraphicFramePr/>
              <a:graphic xmlns:a="http://schemas.openxmlformats.org/drawingml/2006/main">
                <a:graphicData uri="http://schemas.microsoft.com/office/word/2010/wordprocessingShape">
                  <wps:wsp>
                    <wps:cNvSpPr/>
                    <wps:spPr>
                      <a:xfrm>
                        <a:off x="0" y="0"/>
                        <a:ext cx="7908878" cy="467995"/>
                      </a:xfrm>
                      <a:prstGeom prst="homePlat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24781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4" o:spid="_x0000_s1026" type="#_x0000_t15" style="position:absolute;margin-left:0;margin-top:-35.45pt;width:622.75pt;height:36.85pt;z-index:25165107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" adj="20961" fillcolor="#467fbc" stroked="f" strokeweight="1pt">
              <w10:wrap anchorx="page"/>
            </v:shape>
          </w:pict>
        </mc:Fallback>
      </mc:AlternateContent>
    </w:r>
    <w:r w:rsidR="005B25F4">
      <w:rPr>
        <w:noProof/>
        <w:lang w:eastAsia="es-ES"/>
      </w:rPr>
      <mc:AlternateContent>
        <mc:Choice Requires="wps">
          <w:drawing>
            <wp:anchor distT="0" distB="0" distL="114300" distR="114300" simplePos="0" relativeHeight="251652103" behindDoc="0" locked="0" layoutInCell="1" allowOverlap="1" wp14:anchorId="583A0B64" wp14:editId="45D3EF64">
              <wp:simplePos x="0" y="0"/>
              <wp:positionH relativeFrom="column">
                <wp:posOffset>-1233388</wp:posOffset>
              </wp:positionH>
              <wp:positionV relativeFrom="paragraph">
                <wp:posOffset>-767241</wp:posOffset>
              </wp:positionV>
              <wp:extent cx="634266" cy="618409"/>
              <wp:effectExtent l="133350" t="133350" r="52070" b="144145"/>
              <wp:wrapNone/>
              <wp:docPr id="15" name="Rectángulo 15"/>
              <wp:cNvGraphicFramePr/>
              <a:graphic xmlns:a="http://schemas.openxmlformats.org/drawingml/2006/main">
                <a:graphicData uri="http://schemas.microsoft.com/office/word/2010/wordprocessingShape">
                  <wps:wsp>
                    <wps:cNvSpPr/>
                    <wps:spPr>
                      <a:xfrm rot="19050795">
                        <a:off x="0" y="0"/>
                        <a:ext cx="634266" cy="61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E99605" id="Rectángulo 15" o:spid="_x0000_s1026" style="position:absolute;margin-left:-97.1pt;margin-top:-60.4pt;width:49.95pt;height:48.7pt;rotation:-2784412fd;z-index:251652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" fillcolor="white [3212]" stroked="f" strokeweight="1pt"/>
          </w:pict>
        </mc:Fallback>
      </mc:AlternateContent>
    </w:r>
    <w:r w:rsidR="005B25F4">
      <w:rPr>
        <w:noProof/>
        <w:lang w:eastAsia="es-ES"/>
      </w:rPr>
      <mc:AlternateContent>
        <mc:Choice Requires="wps">
          <w:drawing>
            <wp:anchor distT="0" distB="0" distL="114300" distR="114300" simplePos="0" relativeHeight="251653127" behindDoc="0" locked="0" layoutInCell="1" allowOverlap="1" wp14:anchorId="6E93B707" wp14:editId="33E1705E">
              <wp:simplePos x="0" y="0"/>
              <wp:positionH relativeFrom="column">
                <wp:posOffset>-1080491</wp:posOffset>
              </wp:positionH>
              <wp:positionV relativeFrom="paragraph">
                <wp:posOffset>-340024</wp:posOffset>
              </wp:positionV>
              <wp:extent cx="360000" cy="360000"/>
              <wp:effectExtent l="0" t="0" r="2540" b="2540"/>
              <wp:wrapNone/>
              <wp:docPr id="11" name="Triángulo rectángulo 16"/>
              <wp:cNvGraphicFramePr/>
              <a:graphic xmlns:a="http://schemas.openxmlformats.org/drawingml/2006/main">
                <a:graphicData uri="http://schemas.microsoft.com/office/word/2010/wordprocessingShape">
                  <wps:wsp>
                    <wps:cNvSpPr/>
                    <wps:spPr>
                      <a:xfrm>
                        <a:off x="0" y="0"/>
                        <a:ext cx="360000" cy="36000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220C8A" id="_x0000_t6" coordsize="21600,21600" o:spt="6" path="m,l,21600r21600,xe">
              <v:stroke joinstyle="miter"/>
              <v:path gradientshapeok="t" o:connecttype="custom" o:connectlocs="0,0;0,10800;0,21600;10800,21600;21600,21600;10800,10800" textboxrect="1800,12600,12600,19800"/>
            </v:shapetype>
            <v:shape id="Triángulo rectángulo 16" o:spid="_x0000_s1026" type="#_x0000_t6" style="position:absolute;margin-left:-85.1pt;margin-top:-26.75pt;width:28.35pt;height:28.35pt;z-index:251653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" fillcolor="#1f4e79" stroked="f" strokeweight="1pt"/>
          </w:pict>
        </mc:Fallback>
      </mc:AlternateContent>
    </w:r>
    <w:r w:rsidR="005B25F4">
      <w:rPr>
        <w:noProof/>
        <w:lang w:eastAsia="es-ES"/>
      </w:rPr>
      <mc:AlternateContent>
        <mc:Choice Requires="wps">
          <w:drawing>
            <wp:anchor distT="0" distB="0" distL="114300" distR="114300" simplePos="0" relativeHeight="251654151" behindDoc="0" locked="0" layoutInCell="1" allowOverlap="1" wp14:anchorId="6AA0A47B" wp14:editId="2FD2F6D3">
              <wp:simplePos x="0" y="0"/>
              <wp:positionH relativeFrom="column">
                <wp:posOffset>-493281</wp:posOffset>
              </wp:positionH>
              <wp:positionV relativeFrom="paragraph">
                <wp:posOffset>-354681</wp:posOffset>
              </wp:positionV>
              <wp:extent cx="5063319" cy="308610"/>
              <wp:effectExtent l="0" t="0" r="0" b="0"/>
              <wp:wrapNone/>
              <wp:docPr id="8" name="Cuadro de texto 17"/>
              <wp:cNvGraphicFramePr/>
              <a:graphic xmlns:a="http://schemas.openxmlformats.org/drawingml/2006/main">
                <a:graphicData uri="http://schemas.microsoft.com/office/word/2010/wordprocessingShape">
                  <wps:wsp>
                    <wps:cNvSpPr txBox="1"/>
                    <wps:spPr>
                      <a:xfrm>
                        <a:off x="0" y="0"/>
                        <a:ext cx="5063319" cy="308610"/>
                      </a:xfrm>
                      <a:prstGeom prst="rect">
                        <a:avLst/>
                      </a:prstGeom>
                      <a:noFill/>
                      <a:ln w="6350">
                        <a:noFill/>
                      </a:ln>
                    </wps:spPr>
                    <wps:txb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A0A47B" id="_x0000_t202" coordsize="21600,21600" o:spt="202" path="m,l,21600r21600,l21600,xe">
              <v:stroke joinstyle="miter"/>
              <v:path gradientshapeok="t" o:connecttype="rect"/>
            </v:shapetype>
            <v:shape id="Cuadro de texto 17" o:spid="_x0000_s1026" type="#_x0000_t202" style="position:absolute;left:0;text-align:left;margin-left:-38.85pt;margin-top:-27.95pt;width:398.7pt;height:24.3pt;z-index:251654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" filled="f" stroked="f" strokeweight=".5pt">
              <v:textbo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v:textbox>
            </v:shape>
          </w:pict>
        </mc:Fallback>
      </mc:AlternateContent>
    </w:r>
    <w:r w:rsidR="00C42B38">
      <w:tab/>
    </w:r>
    <w:r w:rsidR="00C42B38" w:rsidRPr="00C42B38">
      <w:rPr>
        <w:noProof/>
        <w:lang w:eastAsia="es-ES"/>
      </w:rPr>
      <w:drawing>
        <wp:anchor distT="0" distB="0" distL="114300" distR="114300" simplePos="0" relativeHeight="251648002" behindDoc="0" locked="0" layoutInCell="1" allowOverlap="1" wp14:anchorId="4B53C4F5" wp14:editId="67B7CFB5">
          <wp:simplePos x="0" y="0"/>
          <wp:positionH relativeFrom="column">
            <wp:posOffset>9897110</wp:posOffset>
          </wp:positionH>
          <wp:positionV relativeFrom="paragraph">
            <wp:posOffset>301625</wp:posOffset>
          </wp:positionV>
          <wp:extent cx="1998885" cy="1679063"/>
          <wp:effectExtent l="0" t="0" r="1905" b="0"/>
          <wp:wrapNone/>
          <wp:docPr id="41" name="Imagen 18" descr="Logotipo, nombre de la empresa&#10;&#10;Descripción generada automáticamente">
            <a:extLst xmlns:a="http://schemas.openxmlformats.org/drawingml/2006/main">
              <a:ext uri="{FF2B5EF4-FFF2-40B4-BE49-F238E27FC236}">
                <a16:creationId xmlns:a16="http://schemas.microsoft.com/office/drawing/2014/main" id="{E5513079-EA6A-B182-DE5E-87C2496FF3A6}"/>
              </a:ext>
            </a:extLst>
          </wp:docPr>
          <wp:cNvGraphicFramePr/>
          <a:graphic xmlns:a="http://schemas.openxmlformats.org/drawingml/2006/main">
            <a:graphicData uri="http://schemas.openxmlformats.org/drawingml/2006/picture">
              <pic:pic xmlns:pic="http://schemas.openxmlformats.org/drawingml/2006/picture">
                <pic:nvPicPr>
                  <pic:cNvPr id="24" name="Imagen 23" descr="Logotipo, nombre de la empresa&#10;&#10;Descripción generada automáticamente">
                    <a:extLst>
                      <a:ext uri="{FF2B5EF4-FFF2-40B4-BE49-F238E27FC236}">
                        <a16:creationId xmlns:a16="http://schemas.microsoft.com/office/drawing/2014/main" id="{E5513079-EA6A-B182-DE5E-87C2496FF3A6}"/>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998885" cy="1679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8D7"/>
    <w:multiLevelType w:val="hybridMultilevel"/>
    <w:tmpl w:val="7C96E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F4287"/>
    <w:multiLevelType w:val="multilevel"/>
    <w:tmpl w:val="FEF80978"/>
    <w:lvl w:ilvl="0">
      <w:start w:val="1"/>
      <w:numFmt w:val="decimal"/>
      <w:lvlText w:val="%1"/>
      <w:lvlJc w:val="left"/>
      <w:pPr>
        <w:ind w:left="975" w:hanging="975"/>
      </w:pPr>
      <w:rPr>
        <w:rFonts w:hint="default"/>
      </w:rPr>
    </w:lvl>
    <w:lvl w:ilvl="1">
      <w:start w:val="1"/>
      <w:numFmt w:val="decimal"/>
      <w:lvlText w:val="%1.%2"/>
      <w:lvlJc w:val="left"/>
      <w:pPr>
        <w:ind w:left="7638"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2B14D9"/>
    <w:multiLevelType w:val="hybridMultilevel"/>
    <w:tmpl w:val="EF0C31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327867"/>
    <w:multiLevelType w:val="hybridMultilevel"/>
    <w:tmpl w:val="AA4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621BC6"/>
    <w:multiLevelType w:val="hybridMultilevel"/>
    <w:tmpl w:val="6C043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8A417A"/>
    <w:multiLevelType w:val="hybridMultilevel"/>
    <w:tmpl w:val="6C10F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F11A8"/>
    <w:multiLevelType w:val="hybridMultilevel"/>
    <w:tmpl w:val="01B4B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0C440D"/>
    <w:multiLevelType w:val="hybridMultilevel"/>
    <w:tmpl w:val="D11A5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FE355D"/>
    <w:multiLevelType w:val="hybridMultilevel"/>
    <w:tmpl w:val="F9CE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146EC5"/>
    <w:multiLevelType w:val="hybridMultilevel"/>
    <w:tmpl w:val="927C188A"/>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AB1048"/>
    <w:multiLevelType w:val="hybridMultilevel"/>
    <w:tmpl w:val="BBA8A7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B66911"/>
    <w:multiLevelType w:val="hybridMultilevel"/>
    <w:tmpl w:val="E1D2D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5C2367"/>
    <w:multiLevelType w:val="hybridMultilevel"/>
    <w:tmpl w:val="AFDCF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232899"/>
    <w:multiLevelType w:val="hybridMultilevel"/>
    <w:tmpl w:val="3AC2B8D6"/>
    <w:lvl w:ilvl="0" w:tplc="0C0A000F">
      <w:start w:val="1"/>
      <w:numFmt w:val="decimal"/>
      <w:lvlText w:val="%1."/>
      <w:lvlJc w:val="left"/>
      <w:pPr>
        <w:ind w:left="684" w:hanging="360"/>
      </w:pPr>
      <w:rPr>
        <w:rFonts w:cs="Times New Roman"/>
      </w:rPr>
    </w:lvl>
    <w:lvl w:ilvl="1" w:tplc="0C0A0019" w:tentative="1">
      <w:start w:val="1"/>
      <w:numFmt w:val="lowerLetter"/>
      <w:lvlText w:val="%2."/>
      <w:lvlJc w:val="left"/>
      <w:pPr>
        <w:ind w:left="1404" w:hanging="360"/>
      </w:pPr>
      <w:rPr>
        <w:rFonts w:cs="Times New Roman"/>
      </w:rPr>
    </w:lvl>
    <w:lvl w:ilvl="2" w:tplc="0C0A001B" w:tentative="1">
      <w:start w:val="1"/>
      <w:numFmt w:val="lowerRoman"/>
      <w:lvlText w:val="%3."/>
      <w:lvlJc w:val="right"/>
      <w:pPr>
        <w:ind w:left="2124" w:hanging="180"/>
      </w:pPr>
      <w:rPr>
        <w:rFonts w:cs="Times New Roman"/>
      </w:rPr>
    </w:lvl>
    <w:lvl w:ilvl="3" w:tplc="0C0A000F" w:tentative="1">
      <w:start w:val="1"/>
      <w:numFmt w:val="decimal"/>
      <w:lvlText w:val="%4."/>
      <w:lvlJc w:val="left"/>
      <w:pPr>
        <w:ind w:left="2844" w:hanging="360"/>
      </w:pPr>
      <w:rPr>
        <w:rFonts w:cs="Times New Roman"/>
      </w:rPr>
    </w:lvl>
    <w:lvl w:ilvl="4" w:tplc="0C0A0019" w:tentative="1">
      <w:start w:val="1"/>
      <w:numFmt w:val="lowerLetter"/>
      <w:lvlText w:val="%5."/>
      <w:lvlJc w:val="left"/>
      <w:pPr>
        <w:ind w:left="3564" w:hanging="360"/>
      </w:pPr>
      <w:rPr>
        <w:rFonts w:cs="Times New Roman"/>
      </w:rPr>
    </w:lvl>
    <w:lvl w:ilvl="5" w:tplc="0C0A001B" w:tentative="1">
      <w:start w:val="1"/>
      <w:numFmt w:val="lowerRoman"/>
      <w:lvlText w:val="%6."/>
      <w:lvlJc w:val="right"/>
      <w:pPr>
        <w:ind w:left="4284" w:hanging="180"/>
      </w:pPr>
      <w:rPr>
        <w:rFonts w:cs="Times New Roman"/>
      </w:rPr>
    </w:lvl>
    <w:lvl w:ilvl="6" w:tplc="0C0A000F" w:tentative="1">
      <w:start w:val="1"/>
      <w:numFmt w:val="decimal"/>
      <w:lvlText w:val="%7."/>
      <w:lvlJc w:val="left"/>
      <w:pPr>
        <w:ind w:left="5004" w:hanging="360"/>
      </w:pPr>
      <w:rPr>
        <w:rFonts w:cs="Times New Roman"/>
      </w:rPr>
    </w:lvl>
    <w:lvl w:ilvl="7" w:tplc="0C0A0019" w:tentative="1">
      <w:start w:val="1"/>
      <w:numFmt w:val="lowerLetter"/>
      <w:lvlText w:val="%8."/>
      <w:lvlJc w:val="left"/>
      <w:pPr>
        <w:ind w:left="5724" w:hanging="360"/>
      </w:pPr>
      <w:rPr>
        <w:rFonts w:cs="Times New Roman"/>
      </w:rPr>
    </w:lvl>
    <w:lvl w:ilvl="8" w:tplc="0C0A001B" w:tentative="1">
      <w:start w:val="1"/>
      <w:numFmt w:val="lowerRoman"/>
      <w:lvlText w:val="%9."/>
      <w:lvlJc w:val="right"/>
      <w:pPr>
        <w:ind w:left="6444" w:hanging="180"/>
      </w:pPr>
      <w:rPr>
        <w:rFonts w:cs="Times New Roman"/>
      </w:rPr>
    </w:lvl>
  </w:abstractNum>
  <w:abstractNum w:abstractNumId="14" w15:restartNumberingAfterBreak="0">
    <w:nsid w:val="50A33363"/>
    <w:multiLevelType w:val="hybridMultilevel"/>
    <w:tmpl w:val="298C5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B6091B"/>
    <w:multiLevelType w:val="hybridMultilevel"/>
    <w:tmpl w:val="E388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C770AB"/>
    <w:multiLevelType w:val="multilevel"/>
    <w:tmpl w:val="3D5C4CEE"/>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5B5B6AC5"/>
    <w:multiLevelType w:val="hybridMultilevel"/>
    <w:tmpl w:val="BCE2A838"/>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0217F6B"/>
    <w:multiLevelType w:val="hybridMultilevel"/>
    <w:tmpl w:val="6504A44C"/>
    <w:lvl w:ilvl="0" w:tplc="5F5CB7A2">
      <w:start w:val="1"/>
      <w:numFmt w:val="bullet"/>
      <w:pStyle w:val="Vieta"/>
      <w:lvlText w:val=""/>
      <w:lvlJc w:val="left"/>
      <w:pPr>
        <w:ind w:left="720" w:hanging="360"/>
      </w:pPr>
      <w:rPr>
        <w:rFonts w:ascii="Wingdings" w:hAnsi="Wingdings" w:hint="default"/>
        <w:color w:val="auto"/>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64722E"/>
    <w:multiLevelType w:val="hybridMultilevel"/>
    <w:tmpl w:val="500A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9"/>
  </w:num>
  <w:num w:numId="4">
    <w:abstractNumId w:val="17"/>
  </w:num>
  <w:num w:numId="5">
    <w:abstractNumId w:val="2"/>
  </w:num>
  <w:num w:numId="6">
    <w:abstractNumId w:val="0"/>
  </w:num>
  <w:num w:numId="7">
    <w:abstractNumId w:val="18"/>
  </w:num>
  <w:num w:numId="8">
    <w:abstractNumId w:val="13"/>
  </w:num>
  <w:num w:numId="9">
    <w:abstractNumId w:val="3"/>
  </w:num>
  <w:num w:numId="10">
    <w:abstractNumId w:val="4"/>
  </w:num>
  <w:num w:numId="11">
    <w:abstractNumId w:val="19"/>
  </w:num>
  <w:num w:numId="12">
    <w:abstractNumId w:val="12"/>
  </w:num>
  <w:num w:numId="13">
    <w:abstractNumId w:val="5"/>
  </w:num>
  <w:num w:numId="14">
    <w:abstractNumId w:val="8"/>
  </w:num>
  <w:num w:numId="15">
    <w:abstractNumId w:val="7"/>
  </w:num>
  <w:num w:numId="16">
    <w:abstractNumId w:val="6"/>
  </w:num>
  <w:num w:numId="17">
    <w:abstractNumId w:val="15"/>
  </w:num>
  <w:num w:numId="18">
    <w:abstractNumId w:val="14"/>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7D7"/>
    <w:rsid w:val="00013262"/>
    <w:rsid w:val="00013752"/>
    <w:rsid w:val="00016F57"/>
    <w:rsid w:val="00017F4F"/>
    <w:rsid w:val="00025490"/>
    <w:rsid w:val="000353EF"/>
    <w:rsid w:val="000521DC"/>
    <w:rsid w:val="00060DCE"/>
    <w:rsid w:val="00073631"/>
    <w:rsid w:val="00080D6E"/>
    <w:rsid w:val="000820D5"/>
    <w:rsid w:val="0008278D"/>
    <w:rsid w:val="000843FF"/>
    <w:rsid w:val="00094AF1"/>
    <w:rsid w:val="000955DC"/>
    <w:rsid w:val="000957CB"/>
    <w:rsid w:val="000B4658"/>
    <w:rsid w:val="000C009A"/>
    <w:rsid w:val="000C57A2"/>
    <w:rsid w:val="000E439C"/>
    <w:rsid w:val="000E6704"/>
    <w:rsid w:val="000E710D"/>
    <w:rsid w:val="000E7619"/>
    <w:rsid w:val="000F2DDA"/>
    <w:rsid w:val="000F5E86"/>
    <w:rsid w:val="0010442A"/>
    <w:rsid w:val="0011265F"/>
    <w:rsid w:val="00117D51"/>
    <w:rsid w:val="00124DCC"/>
    <w:rsid w:val="00125CD5"/>
    <w:rsid w:val="00130E3B"/>
    <w:rsid w:val="001413E6"/>
    <w:rsid w:val="0014143C"/>
    <w:rsid w:val="00154B3D"/>
    <w:rsid w:val="001672DC"/>
    <w:rsid w:val="00172A93"/>
    <w:rsid w:val="00183BFD"/>
    <w:rsid w:val="00187C2E"/>
    <w:rsid w:val="001A26A2"/>
    <w:rsid w:val="001B33F3"/>
    <w:rsid w:val="001B4C94"/>
    <w:rsid w:val="001B5BF5"/>
    <w:rsid w:val="001B6BF5"/>
    <w:rsid w:val="001C262E"/>
    <w:rsid w:val="001D688C"/>
    <w:rsid w:val="001E0096"/>
    <w:rsid w:val="001E656F"/>
    <w:rsid w:val="001F4844"/>
    <w:rsid w:val="001F627A"/>
    <w:rsid w:val="00201244"/>
    <w:rsid w:val="002060BC"/>
    <w:rsid w:val="002119BE"/>
    <w:rsid w:val="0021329B"/>
    <w:rsid w:val="002170EB"/>
    <w:rsid w:val="0021730F"/>
    <w:rsid w:val="002405CB"/>
    <w:rsid w:val="0024469E"/>
    <w:rsid w:val="002509ED"/>
    <w:rsid w:val="00253DFF"/>
    <w:rsid w:val="00255B86"/>
    <w:rsid w:val="0025602E"/>
    <w:rsid w:val="00262AB3"/>
    <w:rsid w:val="0026384B"/>
    <w:rsid w:val="002828E9"/>
    <w:rsid w:val="00292F79"/>
    <w:rsid w:val="00295CB9"/>
    <w:rsid w:val="002A1A3C"/>
    <w:rsid w:val="002A2667"/>
    <w:rsid w:val="002A6D84"/>
    <w:rsid w:val="002D53E8"/>
    <w:rsid w:val="002F0FF3"/>
    <w:rsid w:val="002F4297"/>
    <w:rsid w:val="0031473F"/>
    <w:rsid w:val="00315EAD"/>
    <w:rsid w:val="00331176"/>
    <w:rsid w:val="003332D8"/>
    <w:rsid w:val="003345CE"/>
    <w:rsid w:val="00334A68"/>
    <w:rsid w:val="00341265"/>
    <w:rsid w:val="00353790"/>
    <w:rsid w:val="00370556"/>
    <w:rsid w:val="003813C8"/>
    <w:rsid w:val="003915E6"/>
    <w:rsid w:val="003A26A1"/>
    <w:rsid w:val="003A5DFD"/>
    <w:rsid w:val="003B6DD4"/>
    <w:rsid w:val="003D2D8F"/>
    <w:rsid w:val="003D609B"/>
    <w:rsid w:val="003F2CB6"/>
    <w:rsid w:val="00405864"/>
    <w:rsid w:val="004333D5"/>
    <w:rsid w:val="00455603"/>
    <w:rsid w:val="004626A6"/>
    <w:rsid w:val="0047122D"/>
    <w:rsid w:val="00472438"/>
    <w:rsid w:val="004A6C72"/>
    <w:rsid w:val="004C19D4"/>
    <w:rsid w:val="004D0059"/>
    <w:rsid w:val="004D5586"/>
    <w:rsid w:val="004E0CD7"/>
    <w:rsid w:val="00510B4B"/>
    <w:rsid w:val="005170B1"/>
    <w:rsid w:val="00517D3F"/>
    <w:rsid w:val="005229B4"/>
    <w:rsid w:val="00527401"/>
    <w:rsid w:val="00531292"/>
    <w:rsid w:val="0054026E"/>
    <w:rsid w:val="005423ED"/>
    <w:rsid w:val="00546C88"/>
    <w:rsid w:val="00550451"/>
    <w:rsid w:val="005601C7"/>
    <w:rsid w:val="005624AA"/>
    <w:rsid w:val="00580219"/>
    <w:rsid w:val="005829BC"/>
    <w:rsid w:val="00582C3B"/>
    <w:rsid w:val="00583427"/>
    <w:rsid w:val="00585C96"/>
    <w:rsid w:val="005B14DF"/>
    <w:rsid w:val="005B1DA1"/>
    <w:rsid w:val="005B25F4"/>
    <w:rsid w:val="005D1FE9"/>
    <w:rsid w:val="005D2EA6"/>
    <w:rsid w:val="005D6AFC"/>
    <w:rsid w:val="005F670C"/>
    <w:rsid w:val="00600163"/>
    <w:rsid w:val="0061342E"/>
    <w:rsid w:val="006201EC"/>
    <w:rsid w:val="00631899"/>
    <w:rsid w:val="00657C9C"/>
    <w:rsid w:val="006769F0"/>
    <w:rsid w:val="00681BEA"/>
    <w:rsid w:val="00682D9E"/>
    <w:rsid w:val="00690239"/>
    <w:rsid w:val="00690351"/>
    <w:rsid w:val="00694F77"/>
    <w:rsid w:val="00695C33"/>
    <w:rsid w:val="006A1B52"/>
    <w:rsid w:val="006A4F05"/>
    <w:rsid w:val="006C0D28"/>
    <w:rsid w:val="006F03D4"/>
    <w:rsid w:val="006F14F6"/>
    <w:rsid w:val="006F30CF"/>
    <w:rsid w:val="00714567"/>
    <w:rsid w:val="0071594B"/>
    <w:rsid w:val="007164CF"/>
    <w:rsid w:val="00724975"/>
    <w:rsid w:val="007318C8"/>
    <w:rsid w:val="00737CAF"/>
    <w:rsid w:val="00746CA1"/>
    <w:rsid w:val="007618B4"/>
    <w:rsid w:val="007828B6"/>
    <w:rsid w:val="00794FC1"/>
    <w:rsid w:val="007A0D80"/>
    <w:rsid w:val="007A5E56"/>
    <w:rsid w:val="007A672B"/>
    <w:rsid w:val="007B2F1E"/>
    <w:rsid w:val="007B42CA"/>
    <w:rsid w:val="007C436A"/>
    <w:rsid w:val="007D58D7"/>
    <w:rsid w:val="007E67D7"/>
    <w:rsid w:val="007F008B"/>
    <w:rsid w:val="007F2232"/>
    <w:rsid w:val="008048D5"/>
    <w:rsid w:val="00804D18"/>
    <w:rsid w:val="00811141"/>
    <w:rsid w:val="00822673"/>
    <w:rsid w:val="0082431D"/>
    <w:rsid w:val="0082440B"/>
    <w:rsid w:val="0083526F"/>
    <w:rsid w:val="00850787"/>
    <w:rsid w:val="00851AC0"/>
    <w:rsid w:val="00852887"/>
    <w:rsid w:val="00852989"/>
    <w:rsid w:val="00862277"/>
    <w:rsid w:val="008625DB"/>
    <w:rsid w:val="00866B6B"/>
    <w:rsid w:val="00871B4F"/>
    <w:rsid w:val="0088214C"/>
    <w:rsid w:val="008829C4"/>
    <w:rsid w:val="0089168E"/>
    <w:rsid w:val="008936DE"/>
    <w:rsid w:val="008A1E7E"/>
    <w:rsid w:val="008A4FB5"/>
    <w:rsid w:val="008B39C2"/>
    <w:rsid w:val="008B4F41"/>
    <w:rsid w:val="008B5216"/>
    <w:rsid w:val="008E4A2F"/>
    <w:rsid w:val="008E7213"/>
    <w:rsid w:val="008E72D1"/>
    <w:rsid w:val="008F20A4"/>
    <w:rsid w:val="00900F07"/>
    <w:rsid w:val="00901B79"/>
    <w:rsid w:val="00903D0E"/>
    <w:rsid w:val="00920888"/>
    <w:rsid w:val="0092206F"/>
    <w:rsid w:val="00930B00"/>
    <w:rsid w:val="0093361C"/>
    <w:rsid w:val="009343F5"/>
    <w:rsid w:val="00941AF4"/>
    <w:rsid w:val="00952612"/>
    <w:rsid w:val="00962CC1"/>
    <w:rsid w:val="009741B2"/>
    <w:rsid w:val="009760A6"/>
    <w:rsid w:val="009773F2"/>
    <w:rsid w:val="009A215F"/>
    <w:rsid w:val="009A6B82"/>
    <w:rsid w:val="009B4B2D"/>
    <w:rsid w:val="009B6861"/>
    <w:rsid w:val="009C3F0D"/>
    <w:rsid w:val="009C61D2"/>
    <w:rsid w:val="009E512F"/>
    <w:rsid w:val="009E6AB2"/>
    <w:rsid w:val="009E6C69"/>
    <w:rsid w:val="00A001BD"/>
    <w:rsid w:val="00A02A78"/>
    <w:rsid w:val="00A14E7D"/>
    <w:rsid w:val="00A332E7"/>
    <w:rsid w:val="00A67C11"/>
    <w:rsid w:val="00A7244D"/>
    <w:rsid w:val="00A74A11"/>
    <w:rsid w:val="00A83E90"/>
    <w:rsid w:val="00AA017C"/>
    <w:rsid w:val="00AE282C"/>
    <w:rsid w:val="00AE4022"/>
    <w:rsid w:val="00AE4782"/>
    <w:rsid w:val="00AF39EE"/>
    <w:rsid w:val="00B2162D"/>
    <w:rsid w:val="00B26F11"/>
    <w:rsid w:val="00B31F64"/>
    <w:rsid w:val="00B353B0"/>
    <w:rsid w:val="00B5101D"/>
    <w:rsid w:val="00B57C8B"/>
    <w:rsid w:val="00B71CE8"/>
    <w:rsid w:val="00B71FB8"/>
    <w:rsid w:val="00B75299"/>
    <w:rsid w:val="00B76208"/>
    <w:rsid w:val="00B77F6C"/>
    <w:rsid w:val="00B87849"/>
    <w:rsid w:val="00BA5B6D"/>
    <w:rsid w:val="00BB6D5E"/>
    <w:rsid w:val="00BC7355"/>
    <w:rsid w:val="00BD24EC"/>
    <w:rsid w:val="00BE748D"/>
    <w:rsid w:val="00C02078"/>
    <w:rsid w:val="00C24024"/>
    <w:rsid w:val="00C273C9"/>
    <w:rsid w:val="00C30B5A"/>
    <w:rsid w:val="00C42B38"/>
    <w:rsid w:val="00C44A45"/>
    <w:rsid w:val="00C50B18"/>
    <w:rsid w:val="00C55A81"/>
    <w:rsid w:val="00C611C3"/>
    <w:rsid w:val="00C7155F"/>
    <w:rsid w:val="00C73469"/>
    <w:rsid w:val="00C7715E"/>
    <w:rsid w:val="00C868C7"/>
    <w:rsid w:val="00C965E0"/>
    <w:rsid w:val="00CA3DF0"/>
    <w:rsid w:val="00CB3FF5"/>
    <w:rsid w:val="00CB5252"/>
    <w:rsid w:val="00CC36EE"/>
    <w:rsid w:val="00CE0DE9"/>
    <w:rsid w:val="00CF176C"/>
    <w:rsid w:val="00D02423"/>
    <w:rsid w:val="00D04A29"/>
    <w:rsid w:val="00D16E9C"/>
    <w:rsid w:val="00D263DB"/>
    <w:rsid w:val="00D27BD1"/>
    <w:rsid w:val="00D45AFA"/>
    <w:rsid w:val="00D51BF4"/>
    <w:rsid w:val="00D55193"/>
    <w:rsid w:val="00D55C52"/>
    <w:rsid w:val="00D56F83"/>
    <w:rsid w:val="00D6191F"/>
    <w:rsid w:val="00D62E70"/>
    <w:rsid w:val="00D62F50"/>
    <w:rsid w:val="00D644F1"/>
    <w:rsid w:val="00D66E58"/>
    <w:rsid w:val="00D66E88"/>
    <w:rsid w:val="00D67480"/>
    <w:rsid w:val="00D70757"/>
    <w:rsid w:val="00D738D7"/>
    <w:rsid w:val="00D747B4"/>
    <w:rsid w:val="00D9523F"/>
    <w:rsid w:val="00D959AF"/>
    <w:rsid w:val="00DA6C8C"/>
    <w:rsid w:val="00DA75BF"/>
    <w:rsid w:val="00DB112A"/>
    <w:rsid w:val="00DB2597"/>
    <w:rsid w:val="00DB777B"/>
    <w:rsid w:val="00DC02E6"/>
    <w:rsid w:val="00DC26AA"/>
    <w:rsid w:val="00DD240B"/>
    <w:rsid w:val="00DD4159"/>
    <w:rsid w:val="00DD502B"/>
    <w:rsid w:val="00DE0334"/>
    <w:rsid w:val="00DE2706"/>
    <w:rsid w:val="00DF3CA5"/>
    <w:rsid w:val="00E0190F"/>
    <w:rsid w:val="00E03F3E"/>
    <w:rsid w:val="00E14552"/>
    <w:rsid w:val="00E14AFF"/>
    <w:rsid w:val="00E17416"/>
    <w:rsid w:val="00E3166E"/>
    <w:rsid w:val="00E421FB"/>
    <w:rsid w:val="00E42E8D"/>
    <w:rsid w:val="00E43A5C"/>
    <w:rsid w:val="00E50A88"/>
    <w:rsid w:val="00E54FD7"/>
    <w:rsid w:val="00E563A5"/>
    <w:rsid w:val="00E57C32"/>
    <w:rsid w:val="00E756BE"/>
    <w:rsid w:val="00E75DBF"/>
    <w:rsid w:val="00E828EF"/>
    <w:rsid w:val="00E8534C"/>
    <w:rsid w:val="00E9716C"/>
    <w:rsid w:val="00EA129C"/>
    <w:rsid w:val="00EB0E08"/>
    <w:rsid w:val="00EB1955"/>
    <w:rsid w:val="00EB278E"/>
    <w:rsid w:val="00ED3A92"/>
    <w:rsid w:val="00EE1E85"/>
    <w:rsid w:val="00EE3563"/>
    <w:rsid w:val="00EE4035"/>
    <w:rsid w:val="00EF32DD"/>
    <w:rsid w:val="00F07310"/>
    <w:rsid w:val="00F11DED"/>
    <w:rsid w:val="00F1290F"/>
    <w:rsid w:val="00F25A40"/>
    <w:rsid w:val="00F26595"/>
    <w:rsid w:val="00F425E7"/>
    <w:rsid w:val="00F50A8E"/>
    <w:rsid w:val="00F530ED"/>
    <w:rsid w:val="00F65769"/>
    <w:rsid w:val="00F95445"/>
    <w:rsid w:val="00F96440"/>
    <w:rsid w:val="00FB5B76"/>
    <w:rsid w:val="00FC58C8"/>
    <w:rsid w:val="00FE313D"/>
    <w:rsid w:val="00FE4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F3D41"/>
  <w15:chartTrackingRefBased/>
  <w15:docId w15:val="{C46A1EA0-E220-434E-ABE3-1E01C4E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F50A8E"/>
    <w:pPr>
      <w:spacing w:after="0" w:line="360" w:lineRule="exact"/>
      <w:jc w:val="both"/>
    </w:pPr>
    <w:rPr>
      <w:color w:val="3B3838" w:themeColor="background2" w:themeShade="40"/>
    </w:rPr>
  </w:style>
  <w:style w:type="paragraph" w:styleId="Ttulo1">
    <w:name w:val="heading 1"/>
    <w:aliases w:val="Título Decroly"/>
    <w:basedOn w:val="Normal"/>
    <w:next w:val="Normal"/>
    <w:link w:val="Ttulo1Car"/>
    <w:uiPriority w:val="9"/>
    <w:qFormat/>
    <w:rsid w:val="00DC26AA"/>
    <w:pPr>
      <w:keepNext/>
      <w:keepLines/>
      <w:tabs>
        <w:tab w:val="right" w:pos="8314"/>
      </w:tabs>
      <w:spacing w:before="240"/>
      <w:outlineLvl w:val="0"/>
    </w:pPr>
    <w:rPr>
      <w:rFonts w:ascii="Calibri" w:eastAsiaTheme="majorEastAsia" w:hAnsi="Calibri" w:cstheme="majorBidi"/>
      <w:color w:val="2F5496" w:themeColor="accent1" w:themeShade="BF"/>
      <w:sz w:val="32"/>
    </w:rPr>
  </w:style>
  <w:style w:type="paragraph" w:styleId="Ttulo2">
    <w:name w:val="heading 2"/>
    <w:basedOn w:val="Normal"/>
    <w:next w:val="Normal"/>
    <w:link w:val="Ttulo2Car"/>
    <w:uiPriority w:val="9"/>
    <w:unhideWhenUsed/>
    <w:qFormat/>
    <w:rsid w:val="00690239"/>
    <w:pPr>
      <w:keepNext/>
      <w:keepLines/>
      <w:spacing w:before="40"/>
      <w:outlineLvl w:val="1"/>
    </w:pPr>
    <w:rPr>
      <w:rFonts w:eastAsiaTheme="majorEastAsia" w:cstheme="minorHAns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D6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D6E"/>
  </w:style>
  <w:style w:type="paragraph" w:styleId="Piedepgina">
    <w:name w:val="footer"/>
    <w:basedOn w:val="Normal"/>
    <w:link w:val="PiedepginaCar"/>
    <w:uiPriority w:val="99"/>
    <w:unhideWhenUsed/>
    <w:rsid w:val="00080D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D6E"/>
  </w:style>
  <w:style w:type="character" w:customStyle="1" w:styleId="Ttulo1Car">
    <w:name w:val="Título 1 Car"/>
    <w:aliases w:val="Título Decroly Car"/>
    <w:basedOn w:val="Fuentedeprrafopredeter"/>
    <w:link w:val="Ttulo1"/>
    <w:uiPriority w:val="9"/>
    <w:rsid w:val="00DC26AA"/>
    <w:rPr>
      <w:rFonts w:ascii="Calibri" w:eastAsiaTheme="majorEastAsia" w:hAnsi="Calibri" w:cstheme="majorBidi"/>
      <w:color w:val="2F5496" w:themeColor="accent1" w:themeShade="BF"/>
      <w:sz w:val="32"/>
    </w:rPr>
  </w:style>
  <w:style w:type="paragraph" w:styleId="Sinespaciado">
    <w:name w:val="No Spacing"/>
    <w:aliases w:val="Destacado"/>
    <w:uiPriority w:val="1"/>
    <w:qFormat/>
    <w:rsid w:val="00D263DB"/>
    <w:pPr>
      <w:spacing w:after="0" w:line="240" w:lineRule="auto"/>
      <w:jc w:val="both"/>
    </w:pPr>
    <w:rPr>
      <w:color w:val="3B3838" w:themeColor="background2" w:themeShade="40"/>
      <w:sz w:val="28"/>
      <w:szCs w:val="20"/>
    </w:rPr>
  </w:style>
  <w:style w:type="paragraph" w:styleId="Prrafodelista">
    <w:name w:val="List Paragraph"/>
    <w:basedOn w:val="Normal"/>
    <w:link w:val="PrrafodelistaCar"/>
    <w:uiPriority w:val="34"/>
    <w:qFormat/>
    <w:rsid w:val="00117D51"/>
    <w:pPr>
      <w:ind w:left="720"/>
      <w:contextualSpacing/>
    </w:pPr>
  </w:style>
  <w:style w:type="paragraph" w:styleId="Ttulo">
    <w:name w:val="Title"/>
    <w:aliases w:val="UF"/>
    <w:basedOn w:val="Normal"/>
    <w:next w:val="Normal"/>
    <w:link w:val="TtuloCar"/>
    <w:uiPriority w:val="10"/>
    <w:qFormat/>
    <w:rsid w:val="00125CD5"/>
    <w:pPr>
      <w:spacing w:line="240" w:lineRule="auto"/>
      <w:ind w:right="190"/>
      <w:jc w:val="right"/>
    </w:pPr>
    <w:rPr>
      <w:rFonts w:ascii="Avenir Next LT Pro Demi" w:hAnsi="Avenir Next LT Pro Demi"/>
      <w:color w:val="A5BBE3"/>
      <w:kern w:val="24"/>
      <w:sz w:val="220"/>
      <w:szCs w:val="220"/>
    </w:rPr>
  </w:style>
  <w:style w:type="character" w:customStyle="1" w:styleId="TtuloCar">
    <w:name w:val="Título Car"/>
    <w:aliases w:val="UF Car"/>
    <w:basedOn w:val="Fuentedeprrafopredeter"/>
    <w:link w:val="Ttulo"/>
    <w:uiPriority w:val="10"/>
    <w:rsid w:val="00125CD5"/>
    <w:rPr>
      <w:rFonts w:ascii="Avenir Next LT Pro Demi" w:hAnsi="Avenir Next LT Pro Demi"/>
      <w:color w:val="A5BBE3"/>
      <w:kern w:val="24"/>
      <w:sz w:val="220"/>
      <w:szCs w:val="220"/>
    </w:rPr>
  </w:style>
  <w:style w:type="paragraph" w:styleId="Subttulo">
    <w:name w:val="Subtitle"/>
    <w:aliases w:val="Unidad Formativa"/>
    <w:basedOn w:val="Normal"/>
    <w:next w:val="Normal"/>
    <w:link w:val="SubttuloCar"/>
    <w:uiPriority w:val="11"/>
    <w:qFormat/>
    <w:rsid w:val="00341265"/>
    <w:pPr>
      <w:spacing w:line="240" w:lineRule="auto"/>
      <w:ind w:right="190"/>
      <w:jc w:val="right"/>
    </w:pPr>
    <w:rPr>
      <w:rFonts w:ascii="Avenir Next LT Pro Demi" w:hAnsi="Avenir Next LT Pro Demi"/>
      <w:color w:val="FFFFFF" w:themeColor="background1"/>
      <w:kern w:val="24"/>
      <w:sz w:val="48"/>
      <w:szCs w:val="48"/>
    </w:rPr>
  </w:style>
  <w:style w:type="character" w:customStyle="1" w:styleId="SubttuloCar">
    <w:name w:val="Subtítulo Car"/>
    <w:aliases w:val="Unidad Formativa Car"/>
    <w:basedOn w:val="Fuentedeprrafopredeter"/>
    <w:link w:val="Subttulo"/>
    <w:uiPriority w:val="11"/>
    <w:rsid w:val="00341265"/>
    <w:rPr>
      <w:rFonts w:ascii="Avenir Next LT Pro Demi" w:hAnsi="Avenir Next LT Pro Demi"/>
      <w:color w:val="FFFFFF" w:themeColor="background1"/>
      <w:kern w:val="24"/>
      <w:sz w:val="48"/>
      <w:szCs w:val="48"/>
    </w:rPr>
  </w:style>
  <w:style w:type="character" w:styleId="nfasissutil">
    <w:name w:val="Subtle Emphasis"/>
    <w:aliases w:val="Nombre Apartado"/>
    <w:uiPriority w:val="19"/>
    <w:qFormat/>
    <w:rsid w:val="00341265"/>
  </w:style>
  <w:style w:type="character" w:styleId="nfasis">
    <w:name w:val="Emphasis"/>
    <w:aliases w:val="MP"/>
    <w:uiPriority w:val="20"/>
    <w:qFormat/>
    <w:rsid w:val="00DB777B"/>
    <w:rPr>
      <w:rFonts w:ascii="Calibri" w:eastAsia="Verdana" w:hAnsi="Calibri" w:cs="Calibri"/>
      <w:color w:val="FFFFFF" w:themeColor="background1"/>
      <w:kern w:val="24"/>
      <w:sz w:val="44"/>
      <w:szCs w:val="44"/>
    </w:rPr>
  </w:style>
  <w:style w:type="character" w:customStyle="1" w:styleId="Ttulo2Car">
    <w:name w:val="Título 2 Car"/>
    <w:basedOn w:val="Fuentedeprrafopredeter"/>
    <w:link w:val="Ttulo2"/>
    <w:uiPriority w:val="9"/>
    <w:rsid w:val="00690239"/>
    <w:rPr>
      <w:rFonts w:eastAsiaTheme="majorEastAsia" w:cstheme="minorHAnsi"/>
      <w:color w:val="2F5496" w:themeColor="accent1" w:themeShade="BF"/>
    </w:rPr>
  </w:style>
  <w:style w:type="table" w:styleId="Tablaconcuadrcula">
    <w:name w:val="Table Grid"/>
    <w:basedOn w:val="Tablanormal"/>
    <w:uiPriority w:val="59"/>
    <w:rsid w:val="00D2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676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ieta">
    <w:name w:val="Viñeta"/>
    <w:basedOn w:val="Prrafodelista"/>
    <w:link w:val="VietaCar"/>
    <w:qFormat/>
    <w:rsid w:val="00073631"/>
    <w:pPr>
      <w:numPr>
        <w:numId w:val="7"/>
      </w:numPr>
    </w:pPr>
  </w:style>
  <w:style w:type="character" w:customStyle="1" w:styleId="PrrafodelistaCar">
    <w:name w:val="Párrafo de lista Car"/>
    <w:basedOn w:val="Fuentedeprrafopredeter"/>
    <w:link w:val="Prrafodelista"/>
    <w:uiPriority w:val="34"/>
    <w:rsid w:val="00073631"/>
    <w:rPr>
      <w:color w:val="3B3838" w:themeColor="background2" w:themeShade="40"/>
    </w:rPr>
  </w:style>
  <w:style w:type="character" w:customStyle="1" w:styleId="VietaCar">
    <w:name w:val="Viñeta Car"/>
    <w:basedOn w:val="PrrafodelistaCar"/>
    <w:link w:val="Vieta"/>
    <w:rsid w:val="00073631"/>
    <w:rPr>
      <w:color w:val="3B3838" w:themeColor="background2" w:themeShade="40"/>
    </w:rPr>
  </w:style>
  <w:style w:type="character" w:styleId="Hipervnculo">
    <w:name w:val="Hyperlink"/>
    <w:basedOn w:val="Fuentedeprrafopredeter"/>
    <w:uiPriority w:val="99"/>
    <w:unhideWhenUsed/>
    <w:rsid w:val="00D02423"/>
    <w:rPr>
      <w:color w:val="0563C1" w:themeColor="hyperlink"/>
      <w:u w:val="single"/>
    </w:rPr>
  </w:style>
  <w:style w:type="character" w:customStyle="1" w:styleId="UnresolvedMention">
    <w:name w:val="Unresolved Mention"/>
    <w:basedOn w:val="Fuentedeprrafopredeter"/>
    <w:uiPriority w:val="99"/>
    <w:semiHidden/>
    <w:unhideWhenUsed/>
    <w:rsid w:val="00D02423"/>
    <w:rPr>
      <w:color w:val="605E5C"/>
      <w:shd w:val="clear" w:color="auto" w:fill="E1DFDD"/>
    </w:rPr>
  </w:style>
  <w:style w:type="character" w:styleId="Hipervnculovisitado">
    <w:name w:val="FollowedHyperlink"/>
    <w:basedOn w:val="Fuentedeprrafopredeter"/>
    <w:uiPriority w:val="99"/>
    <w:semiHidden/>
    <w:unhideWhenUsed/>
    <w:rsid w:val="00D02423"/>
    <w:rPr>
      <w:color w:val="954F72" w:themeColor="followedHyperlink"/>
      <w:u w:val="single"/>
    </w:rPr>
  </w:style>
  <w:style w:type="paragraph" w:styleId="Descripcin">
    <w:name w:val="caption"/>
    <w:basedOn w:val="Normal"/>
    <w:next w:val="Normal"/>
    <w:uiPriority w:val="35"/>
    <w:unhideWhenUsed/>
    <w:qFormat/>
    <w:rsid w:val="00D02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3780">
      <w:bodyDiv w:val="1"/>
      <w:marLeft w:val="0"/>
      <w:marRight w:val="0"/>
      <w:marTop w:val="0"/>
      <w:marBottom w:val="0"/>
      <w:divBdr>
        <w:top w:val="none" w:sz="0" w:space="0" w:color="auto"/>
        <w:left w:val="none" w:sz="0" w:space="0" w:color="auto"/>
        <w:bottom w:val="none" w:sz="0" w:space="0" w:color="auto"/>
        <w:right w:val="none" w:sz="0" w:space="0" w:color="auto"/>
      </w:divBdr>
    </w:div>
    <w:div w:id="881360258">
      <w:bodyDiv w:val="1"/>
      <w:marLeft w:val="0"/>
      <w:marRight w:val="0"/>
      <w:marTop w:val="0"/>
      <w:marBottom w:val="0"/>
      <w:divBdr>
        <w:top w:val="none" w:sz="0" w:space="0" w:color="auto"/>
        <w:left w:val="none" w:sz="0" w:space="0" w:color="auto"/>
        <w:bottom w:val="none" w:sz="0" w:space="0" w:color="auto"/>
        <w:right w:val="none" w:sz="0" w:space="0" w:color="auto"/>
      </w:divBdr>
    </w:div>
    <w:div w:id="1009454172">
      <w:bodyDiv w:val="1"/>
      <w:marLeft w:val="0"/>
      <w:marRight w:val="0"/>
      <w:marTop w:val="0"/>
      <w:marBottom w:val="0"/>
      <w:divBdr>
        <w:top w:val="none" w:sz="0" w:space="0" w:color="auto"/>
        <w:left w:val="none" w:sz="0" w:space="0" w:color="auto"/>
        <w:bottom w:val="none" w:sz="0" w:space="0" w:color="auto"/>
        <w:right w:val="none" w:sz="0" w:space="0" w:color="auto"/>
      </w:divBdr>
    </w:div>
    <w:div w:id="1852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umosa\Desktop\Modelo%20Actividad%20Decroly%20202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4" ma:contentTypeDescription="Crear nuevo documento." ma:contentTypeScope="" ma:versionID="6479b25a2a62af99e5fd04e7e596b509">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0cfe43e656262905fac9fc116f2b6f9a"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E6495-2609-4D0A-A6B5-F63BE4FF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3.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customXml/itemProps4.xml><?xml version="1.0" encoding="utf-8"?>
<ds:datastoreItem xmlns:ds="http://schemas.openxmlformats.org/officeDocument/2006/customXml" ds:itemID="{BE0165B6-6FEC-44D8-9A48-5C87283F8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Actividad Decroly 2023.dotx</Template>
  <TotalTime>1</TotalTime>
  <Pages>10</Pages>
  <Words>1207</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Argumosa</dc:creator>
  <cp:keywords/>
  <dc:description/>
  <cp:lastModifiedBy>daw1</cp:lastModifiedBy>
  <cp:revision>2</cp:revision>
  <cp:lastPrinted>2023-04-20T15:39:00Z</cp:lastPrinted>
  <dcterms:created xsi:type="dcterms:W3CDTF">2024-12-16T13:31:00Z</dcterms:created>
  <dcterms:modified xsi:type="dcterms:W3CDTF">2024-12-16T13:31:00Z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